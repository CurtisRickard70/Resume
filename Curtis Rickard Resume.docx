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518" w:rsidRPr="009620C9" w:rsidRDefault="00F079F6" w:rsidP="000D5518">
      <w:pPr>
        <w:pStyle w:val="Heading1"/>
        <w:jc w:val="center"/>
        <w:rPr>
          <w:rStyle w:val="Strong"/>
          <w:b/>
          <w:sz w:val="32"/>
        </w:rPr>
      </w:pPr>
      <w:r>
        <w:rPr>
          <w:rStyle w:val="Strong"/>
          <w:b/>
          <w:sz w:val="32"/>
        </w:rPr>
        <w:t>J.</w:t>
      </w:r>
      <w:r w:rsidR="000D5518" w:rsidRPr="009620C9">
        <w:rPr>
          <w:rStyle w:val="Strong"/>
          <w:b/>
          <w:sz w:val="32"/>
        </w:rPr>
        <w:t xml:space="preserve"> Curtis Rickard</w:t>
      </w:r>
    </w:p>
    <w:p w:rsidR="000D5518" w:rsidRPr="000D5518" w:rsidRDefault="000D5518" w:rsidP="009620C9">
      <w:pPr>
        <w:pStyle w:val="Heading1"/>
        <w:spacing w:before="100" w:beforeAutospacing="1"/>
        <w:jc w:val="center"/>
        <w:rPr>
          <w:rStyle w:val="Strong"/>
        </w:rPr>
      </w:pPr>
      <w:r w:rsidRPr="000D5518">
        <w:rPr>
          <w:rStyle w:val="Strong"/>
        </w:rPr>
        <w:t>135 Tripps Ln. Fitzgerald, Georgia 31750</w:t>
      </w:r>
    </w:p>
    <w:p w:rsidR="000D5518" w:rsidRPr="000D5518" w:rsidRDefault="000D5518" w:rsidP="009620C9">
      <w:pPr>
        <w:pStyle w:val="Heading1"/>
        <w:spacing w:before="100" w:beforeAutospacing="1"/>
        <w:jc w:val="center"/>
        <w:rPr>
          <w:rStyle w:val="Strong"/>
        </w:rPr>
      </w:pPr>
      <w:r w:rsidRPr="000D5518">
        <w:rPr>
          <w:rStyle w:val="Strong"/>
        </w:rPr>
        <w:t>Phone:229-457-0335</w:t>
      </w:r>
    </w:p>
    <w:p w:rsidR="000D5518" w:rsidRPr="000D5518" w:rsidRDefault="000D5518" w:rsidP="009620C9">
      <w:pPr>
        <w:pStyle w:val="Heading1"/>
        <w:spacing w:before="100" w:beforeAutospacing="1" w:after="100" w:afterAutospacing="1"/>
        <w:jc w:val="center"/>
        <w:rPr>
          <w:b w:val="0"/>
          <w:bCs w:val="0"/>
        </w:rPr>
      </w:pPr>
      <w:r w:rsidRPr="000D5518">
        <w:rPr>
          <w:rStyle w:val="Strong"/>
        </w:rPr>
        <w:t>E-Mail: curtisrickard70@gmail.com</w:t>
      </w:r>
    </w:p>
    <w:p w:rsidR="008C503B" w:rsidRDefault="00AC2CD7">
      <w:pPr>
        <w:pStyle w:val="Heading1"/>
      </w:pPr>
      <w:r>
        <w:t>Profile</w:t>
      </w:r>
    </w:p>
    <w:p w:rsidR="00066E74" w:rsidRPr="000D5518" w:rsidRDefault="00066E74">
      <w:pPr>
        <w:pStyle w:val="Heading1"/>
        <w:rPr>
          <w:rFonts w:asciiTheme="minorHAnsi" w:eastAsiaTheme="minorEastAsia" w:hAnsiTheme="minorHAnsi" w:cstheme="minorBidi"/>
          <w:b w:val="0"/>
          <w:bCs w:val="0"/>
          <w:color w:val="auto"/>
          <w:sz w:val="24"/>
          <w:szCs w:val="24"/>
        </w:rPr>
      </w:pPr>
      <w:r w:rsidRPr="000D5518">
        <w:rPr>
          <w:rFonts w:asciiTheme="minorHAnsi" w:eastAsiaTheme="minorEastAsia" w:hAnsiTheme="minorHAnsi" w:cstheme="minorBidi"/>
          <w:b w:val="0"/>
          <w:bCs w:val="0"/>
          <w:color w:val="auto"/>
          <w:sz w:val="24"/>
          <w:szCs w:val="24"/>
        </w:rPr>
        <w:t>Network/Technical support/Network Security Specialist</w:t>
      </w:r>
      <w:r w:rsidR="00376BD3" w:rsidRPr="000D5518">
        <w:rPr>
          <w:rFonts w:asciiTheme="minorHAnsi" w:eastAsiaTheme="minorEastAsia" w:hAnsiTheme="minorHAnsi" w:cstheme="minorBidi"/>
          <w:b w:val="0"/>
          <w:bCs w:val="0"/>
          <w:color w:val="auto"/>
          <w:sz w:val="24"/>
          <w:szCs w:val="24"/>
        </w:rPr>
        <w:t>,</w:t>
      </w:r>
      <w:r w:rsidRPr="000D5518">
        <w:rPr>
          <w:rFonts w:asciiTheme="minorHAnsi" w:eastAsiaTheme="minorEastAsia" w:hAnsiTheme="minorHAnsi" w:cstheme="minorBidi"/>
          <w:b w:val="0"/>
          <w:bCs w:val="0"/>
          <w:color w:val="auto"/>
          <w:sz w:val="24"/>
          <w:szCs w:val="24"/>
        </w:rPr>
        <w:t xml:space="preserve"> experienced in providing Network System support, file server installations, system security troubleshooting and technical consulting for multiple networks.</w:t>
      </w:r>
      <w:r w:rsidR="00376BD3" w:rsidRPr="000D5518">
        <w:rPr>
          <w:rFonts w:asciiTheme="minorHAnsi" w:eastAsiaTheme="minorEastAsia" w:hAnsiTheme="minorHAnsi" w:cstheme="minorBidi"/>
          <w:b w:val="0"/>
          <w:bCs w:val="0"/>
          <w:color w:val="auto"/>
          <w:sz w:val="24"/>
          <w:szCs w:val="24"/>
        </w:rPr>
        <w:t xml:space="preserve"> Currently in final year of receiving a Bachelors in Science in Network Cyber Security from Rasmussen College.</w:t>
      </w:r>
    </w:p>
    <w:p w:rsidR="00376BD3" w:rsidRDefault="00376BD3" w:rsidP="00376BD3">
      <w:pPr>
        <w:pStyle w:val="BodyText"/>
        <w:rPr>
          <w:b/>
          <w:sz w:val="28"/>
          <w:szCs w:val="28"/>
        </w:rPr>
      </w:pPr>
      <w:r>
        <w:rPr>
          <w:b/>
          <w:sz w:val="28"/>
          <w:szCs w:val="28"/>
        </w:rPr>
        <w:t>Highlights</w:t>
      </w:r>
    </w:p>
    <w:p w:rsidR="009620C9" w:rsidRDefault="009620C9" w:rsidP="00376BD3">
      <w:pPr>
        <w:pStyle w:val="BodyText"/>
        <w:numPr>
          <w:ilvl w:val="0"/>
          <w:numId w:val="12"/>
        </w:numPr>
        <w:rPr>
          <w:sz w:val="24"/>
          <w:szCs w:val="24"/>
        </w:rPr>
        <w:sectPr w:rsidR="009620C9" w:rsidSect="008C503B">
          <w:headerReference w:type="default" r:id="rId7"/>
          <w:pgSz w:w="12240" w:h="15840"/>
          <w:pgMar w:top="720" w:right="1080" w:bottom="720" w:left="1080" w:header="720" w:footer="720" w:gutter="0"/>
          <w:cols w:space="720"/>
          <w:titlePg/>
          <w:docGrid w:linePitch="360"/>
        </w:sectPr>
      </w:pPr>
    </w:p>
    <w:p w:rsidR="00376BD3" w:rsidRPr="000D5518" w:rsidRDefault="00376BD3" w:rsidP="00376BD3">
      <w:pPr>
        <w:pStyle w:val="BodyText"/>
        <w:numPr>
          <w:ilvl w:val="0"/>
          <w:numId w:val="12"/>
        </w:numPr>
        <w:rPr>
          <w:sz w:val="24"/>
          <w:szCs w:val="24"/>
        </w:rPr>
      </w:pPr>
      <w:r w:rsidRPr="000D5518">
        <w:rPr>
          <w:sz w:val="24"/>
          <w:szCs w:val="24"/>
        </w:rPr>
        <w:t>Diverse PC Knowledge</w:t>
      </w:r>
      <w:r w:rsidR="009620C9">
        <w:rPr>
          <w:sz w:val="24"/>
          <w:szCs w:val="24"/>
        </w:rPr>
        <w:tab/>
      </w:r>
    </w:p>
    <w:p w:rsidR="00376BD3" w:rsidRPr="000D5518" w:rsidRDefault="00376BD3" w:rsidP="00376BD3">
      <w:pPr>
        <w:pStyle w:val="BodyText"/>
        <w:numPr>
          <w:ilvl w:val="0"/>
          <w:numId w:val="12"/>
        </w:numPr>
        <w:rPr>
          <w:sz w:val="24"/>
          <w:szCs w:val="24"/>
        </w:rPr>
      </w:pPr>
      <w:r w:rsidRPr="000D5518">
        <w:rPr>
          <w:sz w:val="24"/>
          <w:szCs w:val="24"/>
        </w:rPr>
        <w:t>Patient and diligent</w:t>
      </w:r>
    </w:p>
    <w:p w:rsidR="00376BD3" w:rsidRPr="000D5518" w:rsidRDefault="00376BD3" w:rsidP="00376BD3">
      <w:pPr>
        <w:pStyle w:val="BodyText"/>
        <w:numPr>
          <w:ilvl w:val="0"/>
          <w:numId w:val="12"/>
        </w:numPr>
        <w:rPr>
          <w:sz w:val="24"/>
          <w:szCs w:val="24"/>
        </w:rPr>
      </w:pPr>
      <w:r w:rsidRPr="000D5518">
        <w:rPr>
          <w:sz w:val="24"/>
          <w:szCs w:val="24"/>
        </w:rPr>
        <w:t>Exceptional telephone skills</w:t>
      </w:r>
    </w:p>
    <w:p w:rsidR="00376BD3" w:rsidRPr="000D5518" w:rsidRDefault="00376BD3" w:rsidP="00376BD3">
      <w:pPr>
        <w:pStyle w:val="BodyText"/>
        <w:numPr>
          <w:ilvl w:val="0"/>
          <w:numId w:val="12"/>
        </w:numPr>
        <w:rPr>
          <w:sz w:val="24"/>
          <w:szCs w:val="24"/>
        </w:rPr>
      </w:pPr>
      <w:r w:rsidRPr="000D5518">
        <w:rPr>
          <w:sz w:val="24"/>
          <w:szCs w:val="24"/>
        </w:rPr>
        <w:t>Multiple Platforms, Windows, Mac OS, Linux, Android, iOS</w:t>
      </w:r>
    </w:p>
    <w:p w:rsidR="00376BD3" w:rsidRPr="000D5518" w:rsidRDefault="00376BD3" w:rsidP="00376BD3">
      <w:pPr>
        <w:pStyle w:val="BodyText"/>
        <w:numPr>
          <w:ilvl w:val="0"/>
          <w:numId w:val="12"/>
        </w:numPr>
        <w:rPr>
          <w:sz w:val="24"/>
          <w:szCs w:val="24"/>
        </w:rPr>
      </w:pPr>
      <w:r w:rsidRPr="000D5518">
        <w:rPr>
          <w:sz w:val="24"/>
          <w:szCs w:val="24"/>
        </w:rPr>
        <w:t>Virtualization &amp; Cloud Technologies</w:t>
      </w:r>
    </w:p>
    <w:p w:rsidR="001A47A8" w:rsidRPr="009620C9" w:rsidRDefault="001A47A8" w:rsidP="009620C9">
      <w:pPr>
        <w:pStyle w:val="BodyText"/>
        <w:numPr>
          <w:ilvl w:val="0"/>
          <w:numId w:val="12"/>
        </w:numPr>
        <w:rPr>
          <w:sz w:val="24"/>
          <w:szCs w:val="24"/>
        </w:rPr>
      </w:pPr>
      <w:r w:rsidRPr="000D5518">
        <w:rPr>
          <w:sz w:val="24"/>
          <w:szCs w:val="24"/>
        </w:rPr>
        <w:t>vSphere</w:t>
      </w:r>
    </w:p>
    <w:p w:rsidR="00376BD3" w:rsidRPr="000D5518" w:rsidRDefault="00376BD3" w:rsidP="00376BD3">
      <w:pPr>
        <w:pStyle w:val="BodyText"/>
        <w:numPr>
          <w:ilvl w:val="0"/>
          <w:numId w:val="12"/>
        </w:numPr>
        <w:rPr>
          <w:sz w:val="24"/>
          <w:szCs w:val="24"/>
        </w:rPr>
      </w:pPr>
      <w:r w:rsidRPr="000D5518">
        <w:rPr>
          <w:sz w:val="24"/>
          <w:szCs w:val="24"/>
        </w:rPr>
        <w:t>Risk Assessment/ Impact Analysis</w:t>
      </w:r>
    </w:p>
    <w:p w:rsidR="00376BD3" w:rsidRPr="000D5518" w:rsidRDefault="00376BD3" w:rsidP="00376BD3">
      <w:pPr>
        <w:pStyle w:val="BodyText"/>
        <w:numPr>
          <w:ilvl w:val="0"/>
          <w:numId w:val="12"/>
        </w:numPr>
        <w:rPr>
          <w:sz w:val="24"/>
          <w:szCs w:val="24"/>
        </w:rPr>
      </w:pPr>
      <w:r w:rsidRPr="000D5518">
        <w:rPr>
          <w:sz w:val="24"/>
          <w:szCs w:val="24"/>
        </w:rPr>
        <w:t>VMWare</w:t>
      </w:r>
    </w:p>
    <w:p w:rsidR="0034472A" w:rsidRPr="000D5518" w:rsidRDefault="0034472A" w:rsidP="00376BD3">
      <w:pPr>
        <w:pStyle w:val="BodyText"/>
        <w:numPr>
          <w:ilvl w:val="0"/>
          <w:numId w:val="12"/>
        </w:numPr>
        <w:rPr>
          <w:sz w:val="24"/>
          <w:szCs w:val="24"/>
        </w:rPr>
      </w:pPr>
      <w:r w:rsidRPr="000D5518">
        <w:rPr>
          <w:sz w:val="24"/>
          <w:szCs w:val="24"/>
        </w:rPr>
        <w:t>Azure</w:t>
      </w:r>
    </w:p>
    <w:p w:rsidR="0034472A" w:rsidRPr="000D5518" w:rsidRDefault="0034472A" w:rsidP="00376BD3">
      <w:pPr>
        <w:pStyle w:val="BodyText"/>
        <w:numPr>
          <w:ilvl w:val="0"/>
          <w:numId w:val="12"/>
        </w:numPr>
        <w:rPr>
          <w:sz w:val="24"/>
          <w:szCs w:val="24"/>
        </w:rPr>
      </w:pPr>
      <w:r w:rsidRPr="000D5518">
        <w:rPr>
          <w:sz w:val="24"/>
          <w:szCs w:val="24"/>
        </w:rPr>
        <w:t>AWS</w:t>
      </w:r>
    </w:p>
    <w:p w:rsidR="00376BD3" w:rsidRPr="000D5518" w:rsidRDefault="00376BD3" w:rsidP="00376BD3">
      <w:pPr>
        <w:pStyle w:val="BodyText"/>
        <w:numPr>
          <w:ilvl w:val="0"/>
          <w:numId w:val="12"/>
        </w:numPr>
        <w:rPr>
          <w:sz w:val="24"/>
          <w:szCs w:val="24"/>
        </w:rPr>
      </w:pPr>
      <w:r w:rsidRPr="000D5518">
        <w:rPr>
          <w:sz w:val="24"/>
          <w:szCs w:val="24"/>
        </w:rPr>
        <w:t>Python, Perl, MS PowerShell, CLI terminals</w:t>
      </w:r>
    </w:p>
    <w:p w:rsidR="009620C9" w:rsidRDefault="009620C9">
      <w:pPr>
        <w:pStyle w:val="Heading1"/>
        <w:rPr>
          <w:sz w:val="36"/>
        </w:rPr>
        <w:sectPr w:rsidR="009620C9" w:rsidSect="009620C9">
          <w:type w:val="continuous"/>
          <w:pgSz w:w="12240" w:h="15840"/>
          <w:pgMar w:top="720" w:right="1080" w:bottom="720" w:left="1080" w:header="720" w:footer="720" w:gutter="0"/>
          <w:cols w:num="2" w:space="720"/>
          <w:titlePg/>
          <w:docGrid w:linePitch="360"/>
        </w:sectPr>
      </w:pPr>
    </w:p>
    <w:p w:rsidR="008C503B" w:rsidRPr="009620C9" w:rsidRDefault="00BE4B14">
      <w:pPr>
        <w:pStyle w:val="Heading1"/>
        <w:rPr>
          <w:sz w:val="36"/>
        </w:rPr>
      </w:pPr>
      <w:r w:rsidRPr="009620C9">
        <w:rPr>
          <w:sz w:val="36"/>
        </w:rPr>
        <w:t>Experience</w:t>
      </w:r>
    </w:p>
    <w:p w:rsidR="008C503B" w:rsidRPr="009620C9" w:rsidRDefault="0061348A">
      <w:pPr>
        <w:pStyle w:val="Heading2"/>
        <w:rPr>
          <w:sz w:val="28"/>
          <w:szCs w:val="24"/>
        </w:rPr>
      </w:pPr>
      <w:sdt>
        <w:sdtPr>
          <w:rPr>
            <w:sz w:val="28"/>
            <w:szCs w:val="24"/>
          </w:rPr>
          <w:id w:val="9459739"/>
          <w:placeholder>
            <w:docPart w:val="A0DB1606CE85425E87DBA3EB15CD7BC1"/>
          </w:placeholder>
        </w:sdtPr>
        <w:sdtEndPr/>
        <w:sdtContent>
          <w:r w:rsidR="00AC2CD7" w:rsidRPr="009620C9">
            <w:rPr>
              <w:sz w:val="28"/>
              <w:szCs w:val="24"/>
            </w:rPr>
            <w:t>Modern Dispersions South Inc.</w:t>
          </w:r>
        </w:sdtContent>
      </w:sdt>
      <w:r w:rsidR="00BE4B14" w:rsidRPr="009620C9">
        <w:rPr>
          <w:sz w:val="28"/>
          <w:szCs w:val="24"/>
        </w:rPr>
        <w:tab/>
      </w:r>
      <w:r w:rsidR="00CC59B5" w:rsidRPr="009620C9">
        <w:rPr>
          <w:sz w:val="28"/>
          <w:szCs w:val="24"/>
        </w:rPr>
        <w:fldChar w:fldCharType="begin"/>
      </w:r>
      <w:r w:rsidR="00CC59B5" w:rsidRPr="009620C9">
        <w:rPr>
          <w:sz w:val="28"/>
          <w:szCs w:val="24"/>
        </w:rPr>
        <w:instrText xml:space="preserve"> PLACEHOLDER "[Insert Dates]" \* MERGEFORMAT </w:instrText>
      </w:r>
      <w:r w:rsidR="00CC59B5" w:rsidRPr="009620C9">
        <w:rPr>
          <w:sz w:val="28"/>
          <w:szCs w:val="24"/>
        </w:rPr>
        <w:fldChar w:fldCharType="separate"/>
      </w:r>
      <w:r w:rsidR="00AC2CD7" w:rsidRPr="009620C9">
        <w:rPr>
          <w:sz w:val="28"/>
          <w:szCs w:val="24"/>
        </w:rPr>
        <w:t>[2007-Current</w:t>
      </w:r>
      <w:r w:rsidR="00BE4B14" w:rsidRPr="009620C9">
        <w:rPr>
          <w:sz w:val="28"/>
          <w:szCs w:val="24"/>
        </w:rPr>
        <w:t>]</w:t>
      </w:r>
      <w:r w:rsidR="00CC59B5" w:rsidRPr="009620C9">
        <w:rPr>
          <w:sz w:val="28"/>
          <w:szCs w:val="24"/>
        </w:rPr>
        <w:fldChar w:fldCharType="end"/>
      </w:r>
    </w:p>
    <w:sdt>
      <w:sdtPr>
        <w:rPr>
          <w:sz w:val="24"/>
          <w:szCs w:val="24"/>
        </w:rPr>
        <w:id w:val="9459741"/>
        <w:placeholder>
          <w:docPart w:val="80BC29D19B38417AB0B84B7E2D16B743"/>
        </w:placeholder>
      </w:sdtPr>
      <w:sdtEndPr/>
      <w:sdtContent>
        <w:p w:rsidR="008C503B" w:rsidRPr="000D5518" w:rsidRDefault="00AC2CD7" w:rsidP="00AC2CD7">
          <w:pPr>
            <w:pStyle w:val="ListBullet"/>
            <w:rPr>
              <w:sz w:val="24"/>
              <w:szCs w:val="24"/>
            </w:rPr>
          </w:pPr>
          <w:r w:rsidRPr="000D5518">
            <w:rPr>
              <w:sz w:val="24"/>
              <w:szCs w:val="24"/>
            </w:rPr>
            <w:t>Industrial Electrician: I install new and used electrical equipment. Troubleshoot and repair electrical components throughout the facility. Responsible for maintaining spare parts inventory.</w:t>
          </w:r>
        </w:p>
      </w:sdtContent>
    </w:sdt>
    <w:p w:rsidR="008C503B" w:rsidRPr="009620C9" w:rsidRDefault="0061348A">
      <w:pPr>
        <w:pStyle w:val="Heading2"/>
        <w:rPr>
          <w:sz w:val="28"/>
          <w:szCs w:val="24"/>
        </w:rPr>
      </w:pPr>
      <w:sdt>
        <w:sdtPr>
          <w:rPr>
            <w:sz w:val="28"/>
            <w:szCs w:val="24"/>
          </w:rPr>
          <w:id w:val="9459744"/>
          <w:placeholder>
            <w:docPart w:val="E40FD5760E8A46D28CB01B90498E2E16"/>
          </w:placeholder>
        </w:sdtPr>
        <w:sdtEndPr/>
        <w:sdtContent>
          <w:r w:rsidR="00AC2CD7" w:rsidRPr="009620C9">
            <w:rPr>
              <w:sz w:val="28"/>
              <w:szCs w:val="24"/>
            </w:rPr>
            <w:t>Regency Pools of Fitzgerald Inc.</w:t>
          </w:r>
        </w:sdtContent>
      </w:sdt>
      <w:r w:rsidR="00BE4B14" w:rsidRPr="009620C9">
        <w:rPr>
          <w:sz w:val="28"/>
          <w:szCs w:val="24"/>
        </w:rPr>
        <w:tab/>
      </w:r>
      <w:r w:rsidR="00CC59B5" w:rsidRPr="009620C9">
        <w:rPr>
          <w:sz w:val="28"/>
          <w:szCs w:val="24"/>
        </w:rPr>
        <w:fldChar w:fldCharType="begin"/>
      </w:r>
      <w:r w:rsidR="00CC59B5" w:rsidRPr="009620C9">
        <w:rPr>
          <w:sz w:val="28"/>
          <w:szCs w:val="24"/>
        </w:rPr>
        <w:instrText xml:space="preserve"> PLACEHOLDER "[Insert Dates]" \* MERGEFORMAT </w:instrText>
      </w:r>
      <w:r w:rsidR="00CC59B5" w:rsidRPr="009620C9">
        <w:rPr>
          <w:sz w:val="28"/>
          <w:szCs w:val="24"/>
        </w:rPr>
        <w:fldChar w:fldCharType="separate"/>
      </w:r>
      <w:r w:rsidR="00AC2CD7" w:rsidRPr="009620C9">
        <w:rPr>
          <w:sz w:val="28"/>
          <w:szCs w:val="24"/>
        </w:rPr>
        <w:t>[1998-2007</w:t>
      </w:r>
      <w:r w:rsidR="00BE4B14" w:rsidRPr="009620C9">
        <w:rPr>
          <w:sz w:val="28"/>
          <w:szCs w:val="24"/>
        </w:rPr>
        <w:t>]</w:t>
      </w:r>
      <w:r w:rsidR="00CC59B5" w:rsidRPr="009620C9">
        <w:rPr>
          <w:sz w:val="28"/>
          <w:szCs w:val="24"/>
        </w:rPr>
        <w:fldChar w:fldCharType="end"/>
      </w:r>
    </w:p>
    <w:sdt>
      <w:sdtPr>
        <w:rPr>
          <w:sz w:val="24"/>
          <w:szCs w:val="24"/>
        </w:rPr>
        <w:id w:val="9459797"/>
        <w:placeholder>
          <w:docPart w:val="F9D89712333B4A1EB7AAA4969FE5CDE3"/>
        </w:placeholder>
      </w:sdtPr>
      <w:sdtEndPr/>
      <w:sdtContent>
        <w:p w:rsidR="00AC2CD7" w:rsidRPr="000D5518" w:rsidRDefault="00AC2CD7" w:rsidP="00AC2CD7">
          <w:pPr>
            <w:pStyle w:val="ListBullet"/>
            <w:rPr>
              <w:sz w:val="24"/>
              <w:szCs w:val="24"/>
            </w:rPr>
          </w:pPr>
          <w:r w:rsidRPr="000D5518">
            <w:rPr>
              <w:sz w:val="24"/>
              <w:szCs w:val="24"/>
            </w:rPr>
            <w:t xml:space="preserve">Job site Foreman: Manage and </w:t>
          </w:r>
          <w:r w:rsidR="00FE2126" w:rsidRPr="000D5518">
            <w:rPr>
              <w:sz w:val="24"/>
              <w:szCs w:val="24"/>
            </w:rPr>
            <w:t>oversee</w:t>
          </w:r>
          <w:r w:rsidRPr="000D5518">
            <w:rPr>
              <w:sz w:val="24"/>
              <w:szCs w:val="24"/>
            </w:rPr>
            <w:t xml:space="preserve"> construction of swimming pools, house foundations, concrete driveways, sidewalks, and other concrete construction jobs. Responsible for reading blueprints and laying out forms for the construction of swimming pools and decks.</w:t>
          </w:r>
        </w:p>
        <w:p w:rsidR="00AC2CD7" w:rsidRPr="000D5518" w:rsidRDefault="00AC2CD7" w:rsidP="00AC2CD7">
          <w:pPr>
            <w:pStyle w:val="ListBullet"/>
            <w:rPr>
              <w:sz w:val="24"/>
              <w:szCs w:val="24"/>
            </w:rPr>
          </w:pPr>
          <w:r w:rsidRPr="000D5518">
            <w:rPr>
              <w:sz w:val="24"/>
              <w:szCs w:val="24"/>
            </w:rPr>
            <w:lastRenderedPageBreak/>
            <w:t xml:space="preserve">Pool Technician: Responsible for troubleshooting and repairing pool equipment. Also responsible for maintaining a pool service route which involved cleaning and maintaining customer swimming pools. </w:t>
          </w:r>
        </w:p>
        <w:p w:rsidR="00AC2CD7" w:rsidRPr="000D5518" w:rsidRDefault="00AC2CD7" w:rsidP="00AC2CD7">
          <w:pPr>
            <w:pStyle w:val="ListBullet"/>
            <w:rPr>
              <w:sz w:val="24"/>
              <w:szCs w:val="24"/>
            </w:rPr>
          </w:pPr>
          <w:r w:rsidRPr="000D5518">
            <w:rPr>
              <w:sz w:val="24"/>
              <w:szCs w:val="24"/>
            </w:rPr>
            <w:t xml:space="preserve">Store Sales: Responsible for selling swimming pool products and chemicals to customers. Testing water samples.  Recommending proper equipment for customer needs. </w:t>
          </w:r>
        </w:p>
        <w:p w:rsidR="008C503B" w:rsidRPr="000D5518" w:rsidRDefault="0061348A" w:rsidP="00AC2CD7">
          <w:pPr>
            <w:pStyle w:val="ListBullet"/>
            <w:numPr>
              <w:ilvl w:val="0"/>
              <w:numId w:val="0"/>
            </w:numPr>
            <w:rPr>
              <w:sz w:val="24"/>
              <w:szCs w:val="24"/>
            </w:rPr>
          </w:pPr>
        </w:p>
      </w:sdtContent>
    </w:sdt>
    <w:p w:rsidR="00AC2CD7" w:rsidRPr="009620C9" w:rsidRDefault="0061348A" w:rsidP="00AC2CD7">
      <w:pPr>
        <w:pStyle w:val="Heading2"/>
        <w:rPr>
          <w:sz w:val="28"/>
          <w:szCs w:val="24"/>
        </w:rPr>
      </w:pPr>
      <w:sdt>
        <w:sdtPr>
          <w:rPr>
            <w:sz w:val="28"/>
            <w:szCs w:val="24"/>
          </w:rPr>
          <w:id w:val="1121499450"/>
          <w:placeholder>
            <w:docPart w:val="0558BBC9CF744EC7B82A8FB8EBA54305"/>
          </w:placeholder>
        </w:sdtPr>
        <w:sdtEndPr/>
        <w:sdtContent>
          <w:r w:rsidR="00AC2CD7" w:rsidRPr="009620C9">
            <w:rPr>
              <w:sz w:val="28"/>
              <w:szCs w:val="24"/>
            </w:rPr>
            <w:t>Lippert Components.</w:t>
          </w:r>
        </w:sdtContent>
      </w:sdt>
      <w:r w:rsidR="00AC2CD7" w:rsidRPr="009620C9">
        <w:rPr>
          <w:sz w:val="28"/>
          <w:szCs w:val="24"/>
        </w:rPr>
        <w:tab/>
      </w:r>
      <w:r w:rsidRPr="009620C9">
        <w:rPr>
          <w:sz w:val="28"/>
          <w:szCs w:val="24"/>
        </w:rPr>
        <w:fldChar w:fldCharType="begin"/>
      </w:r>
      <w:r w:rsidRPr="009620C9">
        <w:rPr>
          <w:sz w:val="28"/>
          <w:szCs w:val="24"/>
        </w:rPr>
        <w:instrText xml:space="preserve"> PLACEHOLDER "[Insert Dates]" \* MERGEFORMAT </w:instrText>
      </w:r>
      <w:r w:rsidRPr="009620C9">
        <w:rPr>
          <w:sz w:val="28"/>
          <w:szCs w:val="24"/>
        </w:rPr>
        <w:fldChar w:fldCharType="separate"/>
      </w:r>
      <w:r w:rsidR="00AC2CD7" w:rsidRPr="009620C9">
        <w:rPr>
          <w:sz w:val="28"/>
          <w:szCs w:val="24"/>
        </w:rPr>
        <w:t>[1999-2000]</w:t>
      </w:r>
      <w:r w:rsidRPr="009620C9">
        <w:rPr>
          <w:sz w:val="28"/>
          <w:szCs w:val="24"/>
        </w:rPr>
        <w:fldChar w:fldCharType="end"/>
      </w:r>
    </w:p>
    <w:sdt>
      <w:sdtPr>
        <w:rPr>
          <w:sz w:val="24"/>
          <w:szCs w:val="24"/>
        </w:rPr>
        <w:id w:val="1204982286"/>
        <w:placeholder>
          <w:docPart w:val="CA6F9CB9153E450F989077B719681814"/>
        </w:placeholder>
      </w:sdtPr>
      <w:sdtEndPr/>
      <w:sdtContent>
        <w:p w:rsidR="00AC2CD7" w:rsidRPr="000D5518" w:rsidRDefault="00FE2126" w:rsidP="00AC2CD7">
          <w:pPr>
            <w:pStyle w:val="ListBullet"/>
            <w:rPr>
              <w:sz w:val="24"/>
              <w:szCs w:val="24"/>
            </w:rPr>
          </w:pPr>
          <w:r w:rsidRPr="000D5518">
            <w:rPr>
              <w:sz w:val="24"/>
              <w:szCs w:val="24"/>
            </w:rPr>
            <w:t>Lead man</w:t>
          </w:r>
          <w:r w:rsidR="00AC2CD7" w:rsidRPr="000D5518">
            <w:rPr>
              <w:sz w:val="24"/>
              <w:szCs w:val="24"/>
            </w:rPr>
            <w:t xml:space="preserve">/Welder: </w:t>
          </w:r>
          <w:r w:rsidRPr="000D5518">
            <w:rPr>
              <w:sz w:val="24"/>
              <w:szCs w:val="24"/>
            </w:rPr>
            <w:t>Lead man</w:t>
          </w:r>
          <w:r w:rsidR="00AC2CD7" w:rsidRPr="000D5518">
            <w:rPr>
              <w:sz w:val="24"/>
              <w:szCs w:val="24"/>
            </w:rPr>
            <w:t xml:space="preserve"> and production welder for RV trailer frames: Read blueprints and layout welding jigs to blue print standards. Keeping welding personnel on task.</w:t>
          </w:r>
        </w:p>
      </w:sdtContent>
    </w:sdt>
    <w:p w:rsidR="00AC2CD7" w:rsidRPr="009620C9" w:rsidRDefault="0061348A" w:rsidP="00AC2CD7">
      <w:pPr>
        <w:pStyle w:val="Heading2"/>
        <w:rPr>
          <w:sz w:val="28"/>
          <w:szCs w:val="24"/>
        </w:rPr>
      </w:pPr>
      <w:sdt>
        <w:sdtPr>
          <w:rPr>
            <w:sz w:val="24"/>
            <w:szCs w:val="24"/>
          </w:rPr>
          <w:id w:val="-1842381501"/>
          <w:placeholder>
            <w:docPart w:val="DF115A3CD95948A387680A860C096BA6"/>
          </w:placeholder>
        </w:sdtPr>
        <w:sdtEndPr>
          <w:rPr>
            <w:sz w:val="28"/>
          </w:rPr>
        </w:sdtEndPr>
        <w:sdtContent>
          <w:r w:rsidR="00AC2CD7" w:rsidRPr="009620C9">
            <w:rPr>
              <w:sz w:val="28"/>
              <w:szCs w:val="24"/>
            </w:rPr>
            <w:t>Fitzgerald Railcar</w:t>
          </w:r>
        </w:sdtContent>
      </w:sdt>
      <w:r w:rsidR="00AC2CD7" w:rsidRPr="009620C9">
        <w:rPr>
          <w:sz w:val="28"/>
          <w:szCs w:val="24"/>
        </w:rPr>
        <w:tab/>
      </w:r>
      <w:r w:rsidRPr="009620C9">
        <w:rPr>
          <w:sz w:val="28"/>
          <w:szCs w:val="24"/>
        </w:rPr>
        <w:fldChar w:fldCharType="begin"/>
      </w:r>
      <w:r w:rsidRPr="009620C9">
        <w:rPr>
          <w:sz w:val="28"/>
          <w:szCs w:val="24"/>
        </w:rPr>
        <w:instrText xml:space="preserve"> PLACEHOLDER "[Insert Dates]" \* MERGEFORMAT </w:instrText>
      </w:r>
      <w:r w:rsidRPr="009620C9">
        <w:rPr>
          <w:sz w:val="28"/>
          <w:szCs w:val="24"/>
        </w:rPr>
        <w:fldChar w:fldCharType="separate"/>
      </w:r>
      <w:r w:rsidR="00AC2CD7" w:rsidRPr="009620C9">
        <w:rPr>
          <w:sz w:val="28"/>
          <w:szCs w:val="24"/>
        </w:rPr>
        <w:t>[1997-1999]</w:t>
      </w:r>
      <w:r w:rsidRPr="009620C9">
        <w:rPr>
          <w:sz w:val="28"/>
          <w:szCs w:val="24"/>
        </w:rPr>
        <w:fldChar w:fldCharType="end"/>
      </w:r>
    </w:p>
    <w:sdt>
      <w:sdtPr>
        <w:rPr>
          <w:rFonts w:asciiTheme="majorHAnsi" w:eastAsiaTheme="majorEastAsia" w:hAnsiTheme="majorHAnsi" w:cstheme="majorBidi"/>
          <w:b/>
          <w:bCs/>
          <w:color w:val="000000" w:themeColor="text1"/>
          <w:sz w:val="24"/>
          <w:szCs w:val="24"/>
        </w:rPr>
        <w:id w:val="-623460722"/>
        <w:placeholder>
          <w:docPart w:val="34E6D3DAD60842AA880500DAECC876BB"/>
        </w:placeholder>
      </w:sdtPr>
      <w:sdtEndPr/>
      <w:sdtContent>
        <w:p w:rsidR="00AC2CD7" w:rsidRPr="000D5518" w:rsidRDefault="00AC2CD7" w:rsidP="00AC2CD7">
          <w:pPr>
            <w:pStyle w:val="ListBullet"/>
            <w:rPr>
              <w:sz w:val="24"/>
              <w:szCs w:val="24"/>
            </w:rPr>
          </w:pPr>
          <w:r w:rsidRPr="000D5518">
            <w:rPr>
              <w:sz w:val="24"/>
              <w:szCs w:val="24"/>
            </w:rPr>
            <w:t xml:space="preserve">Welder: Weld and repair damaged railcars. </w:t>
          </w:r>
        </w:p>
        <w:p w:rsidR="00AC2CD7" w:rsidRPr="000D5518" w:rsidRDefault="0061348A" w:rsidP="00AC2CD7">
          <w:pPr>
            <w:pStyle w:val="Heading2"/>
            <w:rPr>
              <w:sz w:val="24"/>
              <w:szCs w:val="24"/>
            </w:rPr>
          </w:pPr>
        </w:p>
      </w:sdtContent>
    </w:sdt>
    <w:p w:rsidR="00AC2CD7" w:rsidRPr="009620C9" w:rsidRDefault="0061348A" w:rsidP="00AC2CD7">
      <w:pPr>
        <w:pStyle w:val="Heading2"/>
        <w:rPr>
          <w:sz w:val="28"/>
          <w:szCs w:val="24"/>
        </w:rPr>
      </w:pPr>
      <w:sdt>
        <w:sdtPr>
          <w:rPr>
            <w:sz w:val="28"/>
            <w:szCs w:val="24"/>
          </w:rPr>
          <w:id w:val="-680582576"/>
          <w:placeholder>
            <w:docPart w:val="B662248DFE4245F187852BC2F9A7FC13"/>
          </w:placeholder>
        </w:sdtPr>
        <w:sdtEndPr/>
        <w:sdtContent>
          <w:r w:rsidR="00AC2CD7" w:rsidRPr="009620C9">
            <w:rPr>
              <w:sz w:val="28"/>
              <w:szCs w:val="24"/>
            </w:rPr>
            <w:t>Pace American</w:t>
          </w:r>
        </w:sdtContent>
      </w:sdt>
      <w:r w:rsidR="00AC2CD7" w:rsidRPr="009620C9">
        <w:rPr>
          <w:sz w:val="28"/>
          <w:szCs w:val="24"/>
        </w:rPr>
        <w:tab/>
      </w:r>
      <w:r w:rsidRPr="009620C9">
        <w:rPr>
          <w:sz w:val="28"/>
          <w:szCs w:val="24"/>
        </w:rPr>
        <w:fldChar w:fldCharType="begin"/>
      </w:r>
      <w:r w:rsidRPr="009620C9">
        <w:rPr>
          <w:sz w:val="28"/>
          <w:szCs w:val="24"/>
        </w:rPr>
        <w:instrText xml:space="preserve"> PLACEHOLDER "[Insert Dates]" \* MERGEFORMAT </w:instrText>
      </w:r>
      <w:r w:rsidRPr="009620C9">
        <w:rPr>
          <w:sz w:val="28"/>
          <w:szCs w:val="24"/>
        </w:rPr>
        <w:fldChar w:fldCharType="separate"/>
      </w:r>
      <w:r w:rsidR="00AC2CD7" w:rsidRPr="009620C9">
        <w:rPr>
          <w:sz w:val="28"/>
          <w:szCs w:val="24"/>
        </w:rPr>
        <w:t>[1995-1997]</w:t>
      </w:r>
      <w:r w:rsidRPr="009620C9">
        <w:rPr>
          <w:sz w:val="28"/>
          <w:szCs w:val="24"/>
        </w:rPr>
        <w:fldChar w:fldCharType="end"/>
      </w:r>
    </w:p>
    <w:sdt>
      <w:sdtPr>
        <w:rPr>
          <w:sz w:val="24"/>
          <w:szCs w:val="24"/>
        </w:rPr>
        <w:id w:val="-1231620972"/>
        <w:placeholder>
          <w:docPart w:val="53B2E08539374E328CF5198F00DF493E"/>
        </w:placeholder>
      </w:sdtPr>
      <w:sdtEndPr/>
      <w:sdtContent>
        <w:p w:rsidR="00AC2CD7" w:rsidRPr="000D5518" w:rsidRDefault="00AC2CD7" w:rsidP="00AC2CD7">
          <w:pPr>
            <w:pStyle w:val="ListBullet"/>
            <w:rPr>
              <w:sz w:val="24"/>
              <w:szCs w:val="24"/>
            </w:rPr>
          </w:pPr>
          <w:r w:rsidRPr="000D5518">
            <w:rPr>
              <w:sz w:val="24"/>
              <w:szCs w:val="24"/>
            </w:rPr>
            <w:t>Options Installer: Responsible for installing options in new cargo trailers.</w:t>
          </w:r>
        </w:p>
        <w:p w:rsidR="00AC2CD7" w:rsidRPr="000D5518" w:rsidRDefault="00AC2CD7" w:rsidP="00AC2CD7">
          <w:pPr>
            <w:pStyle w:val="ListBullet"/>
            <w:rPr>
              <w:sz w:val="24"/>
              <w:szCs w:val="24"/>
            </w:rPr>
          </w:pPr>
          <w:r w:rsidRPr="000D5518">
            <w:rPr>
              <w:sz w:val="24"/>
              <w:szCs w:val="24"/>
            </w:rPr>
            <w:t>Aluminum Welder Responsible for designing and building aluminum product for cargo trailers</w:t>
          </w:r>
        </w:p>
        <w:p w:rsidR="00AC2CD7" w:rsidRPr="000D5518" w:rsidRDefault="00AC2CD7" w:rsidP="00AC2CD7">
          <w:pPr>
            <w:pStyle w:val="ListBullet"/>
            <w:rPr>
              <w:sz w:val="24"/>
              <w:szCs w:val="24"/>
            </w:rPr>
          </w:pPr>
          <w:r w:rsidRPr="000D5518">
            <w:rPr>
              <w:sz w:val="24"/>
              <w:szCs w:val="24"/>
            </w:rPr>
            <w:t>Line Inspector: Responsible for inspecting trailer to make sure they met quality standards.</w:t>
          </w:r>
        </w:p>
      </w:sdtContent>
    </w:sdt>
    <w:p w:rsidR="00AC2CD7" w:rsidRPr="009620C9" w:rsidRDefault="0061348A" w:rsidP="00AC2CD7">
      <w:pPr>
        <w:pStyle w:val="Heading2"/>
        <w:rPr>
          <w:sz w:val="28"/>
          <w:szCs w:val="24"/>
        </w:rPr>
      </w:pPr>
      <w:sdt>
        <w:sdtPr>
          <w:rPr>
            <w:sz w:val="28"/>
            <w:szCs w:val="24"/>
          </w:rPr>
          <w:id w:val="2049561562"/>
          <w:placeholder>
            <w:docPart w:val="664293D514AA47ADB351E27971265CC3"/>
          </w:placeholder>
        </w:sdtPr>
        <w:sdtEndPr/>
        <w:sdtContent>
          <w:r w:rsidR="00AC2CD7" w:rsidRPr="009620C9">
            <w:rPr>
              <w:sz w:val="28"/>
              <w:szCs w:val="24"/>
            </w:rPr>
            <w:t>Shaw Industries</w:t>
          </w:r>
        </w:sdtContent>
      </w:sdt>
      <w:r w:rsidR="00AC2CD7" w:rsidRPr="009620C9">
        <w:rPr>
          <w:sz w:val="28"/>
          <w:szCs w:val="24"/>
        </w:rPr>
        <w:tab/>
      </w:r>
      <w:r w:rsidRPr="009620C9">
        <w:rPr>
          <w:sz w:val="28"/>
          <w:szCs w:val="24"/>
        </w:rPr>
        <w:fldChar w:fldCharType="begin"/>
      </w:r>
      <w:r w:rsidRPr="009620C9">
        <w:rPr>
          <w:sz w:val="28"/>
          <w:szCs w:val="24"/>
        </w:rPr>
        <w:instrText xml:space="preserve"> PLACEHOLDER "[Insert Dates]" \* MERGEFORMAT </w:instrText>
      </w:r>
      <w:r w:rsidRPr="009620C9">
        <w:rPr>
          <w:sz w:val="28"/>
          <w:szCs w:val="24"/>
        </w:rPr>
        <w:fldChar w:fldCharType="separate"/>
      </w:r>
      <w:r w:rsidR="00AC2CD7" w:rsidRPr="009620C9">
        <w:rPr>
          <w:sz w:val="28"/>
          <w:szCs w:val="24"/>
        </w:rPr>
        <w:t>[1993-1995]</w:t>
      </w:r>
      <w:r w:rsidRPr="009620C9">
        <w:rPr>
          <w:sz w:val="28"/>
          <w:szCs w:val="24"/>
        </w:rPr>
        <w:fldChar w:fldCharType="end"/>
      </w:r>
    </w:p>
    <w:sdt>
      <w:sdtPr>
        <w:rPr>
          <w:sz w:val="24"/>
          <w:szCs w:val="24"/>
        </w:rPr>
        <w:id w:val="-1415771985"/>
        <w:placeholder>
          <w:docPart w:val="6633846BAD37421ABEA8A6E9E4190C6D"/>
        </w:placeholder>
      </w:sdtPr>
      <w:sdtEndPr/>
      <w:sdtContent>
        <w:p w:rsidR="00AC2CD7" w:rsidRPr="000D5518" w:rsidRDefault="00AC2CD7" w:rsidP="00AC2CD7">
          <w:pPr>
            <w:pStyle w:val="ListBullet"/>
            <w:rPr>
              <w:sz w:val="24"/>
              <w:szCs w:val="24"/>
            </w:rPr>
          </w:pPr>
          <w:r w:rsidRPr="000D5518">
            <w:rPr>
              <w:sz w:val="24"/>
              <w:szCs w:val="24"/>
            </w:rPr>
            <w:t>Spinning Frame Operator: Maintain a spinning frame machine, keep ends up, doff bobbins when full, keep area clean</w:t>
          </w:r>
        </w:p>
        <w:p w:rsidR="00AC2CD7" w:rsidRPr="000D5518" w:rsidRDefault="0061348A" w:rsidP="00AC2CD7">
          <w:pPr>
            <w:pStyle w:val="ListBullet"/>
            <w:numPr>
              <w:ilvl w:val="0"/>
              <w:numId w:val="0"/>
            </w:numPr>
            <w:ind w:left="360"/>
            <w:rPr>
              <w:sz w:val="24"/>
              <w:szCs w:val="24"/>
            </w:rPr>
          </w:pPr>
        </w:p>
      </w:sdtContent>
    </w:sdt>
    <w:p w:rsidR="00AC2CD7" w:rsidRPr="009620C9" w:rsidRDefault="0061348A" w:rsidP="00AC2CD7">
      <w:pPr>
        <w:pStyle w:val="Heading2"/>
        <w:rPr>
          <w:sz w:val="28"/>
          <w:szCs w:val="24"/>
        </w:rPr>
      </w:pPr>
      <w:sdt>
        <w:sdtPr>
          <w:rPr>
            <w:sz w:val="28"/>
            <w:szCs w:val="24"/>
          </w:rPr>
          <w:id w:val="878136245"/>
          <w:placeholder>
            <w:docPart w:val="4F81A352FAEA471D8B990D7EFD2D114C"/>
          </w:placeholder>
        </w:sdtPr>
        <w:sdtEndPr/>
        <w:sdtContent>
          <w:r w:rsidR="00AC2CD7" w:rsidRPr="009620C9">
            <w:rPr>
              <w:sz w:val="28"/>
              <w:szCs w:val="24"/>
            </w:rPr>
            <w:t>United States Navy</w:t>
          </w:r>
        </w:sdtContent>
      </w:sdt>
      <w:r w:rsidR="00AC2CD7" w:rsidRPr="009620C9">
        <w:rPr>
          <w:sz w:val="28"/>
          <w:szCs w:val="24"/>
        </w:rPr>
        <w:tab/>
      </w:r>
      <w:r w:rsidRPr="009620C9">
        <w:rPr>
          <w:sz w:val="28"/>
          <w:szCs w:val="24"/>
        </w:rPr>
        <w:fldChar w:fldCharType="begin"/>
      </w:r>
      <w:r w:rsidRPr="009620C9">
        <w:rPr>
          <w:sz w:val="28"/>
          <w:szCs w:val="24"/>
        </w:rPr>
        <w:instrText xml:space="preserve"> PLACEHOLDER "[Insert Dates]" \* MERGEFORMAT </w:instrText>
      </w:r>
      <w:r w:rsidRPr="009620C9">
        <w:rPr>
          <w:sz w:val="28"/>
          <w:szCs w:val="24"/>
        </w:rPr>
        <w:fldChar w:fldCharType="separate"/>
      </w:r>
      <w:r w:rsidR="00AC2CD7" w:rsidRPr="009620C9">
        <w:rPr>
          <w:sz w:val="28"/>
          <w:szCs w:val="24"/>
        </w:rPr>
        <w:t>[1989-1993]</w:t>
      </w:r>
      <w:r w:rsidRPr="009620C9">
        <w:rPr>
          <w:sz w:val="28"/>
          <w:szCs w:val="24"/>
        </w:rPr>
        <w:fldChar w:fldCharType="end"/>
      </w:r>
    </w:p>
    <w:sdt>
      <w:sdtPr>
        <w:rPr>
          <w:sz w:val="24"/>
          <w:szCs w:val="24"/>
        </w:rPr>
        <w:id w:val="-1569724161"/>
        <w:placeholder>
          <w:docPart w:val="1F1760AFC5C74768A3499800F0878EFC"/>
        </w:placeholder>
      </w:sdtPr>
      <w:sdtEndPr/>
      <w:sdtContent>
        <w:p w:rsidR="00AC2CD7" w:rsidRPr="000D5518" w:rsidRDefault="00AC2CD7" w:rsidP="00AC2CD7">
          <w:pPr>
            <w:pStyle w:val="ListBullet"/>
            <w:rPr>
              <w:sz w:val="24"/>
              <w:szCs w:val="24"/>
            </w:rPr>
          </w:pPr>
          <w:r w:rsidRPr="000D5518">
            <w:rPr>
              <w:sz w:val="24"/>
              <w:szCs w:val="24"/>
            </w:rPr>
            <w:t xml:space="preserve">Aviation Fire Control Radar Technician: Troubleshoot and repair electrical component on SH-60 Seahawk Helicopter.  </w:t>
          </w:r>
        </w:p>
      </w:sdtContent>
    </w:sdt>
    <w:p w:rsidR="008C503B" w:rsidRPr="009620C9" w:rsidRDefault="00BE4B14" w:rsidP="00AC2CD7">
      <w:pPr>
        <w:pStyle w:val="Heading1"/>
        <w:rPr>
          <w:sz w:val="36"/>
        </w:rPr>
      </w:pPr>
      <w:r w:rsidRPr="009620C9">
        <w:rPr>
          <w:sz w:val="36"/>
        </w:rPr>
        <w:t>Education</w:t>
      </w:r>
    </w:p>
    <w:p w:rsidR="008C503B" w:rsidRPr="009620C9" w:rsidRDefault="0061348A">
      <w:pPr>
        <w:pStyle w:val="Heading2"/>
        <w:rPr>
          <w:sz w:val="28"/>
          <w:szCs w:val="28"/>
        </w:rPr>
      </w:pPr>
      <w:sdt>
        <w:sdtPr>
          <w:rPr>
            <w:sz w:val="24"/>
            <w:szCs w:val="24"/>
          </w:rPr>
          <w:id w:val="9459748"/>
          <w:placeholder>
            <w:docPart w:val="ACECEBC416AB4F2A989A6C5FB7EC6F7D"/>
          </w:placeholder>
        </w:sdtPr>
        <w:sdtEndPr>
          <w:rPr>
            <w:sz w:val="28"/>
            <w:szCs w:val="28"/>
          </w:rPr>
        </w:sdtEndPr>
        <w:sdtContent>
          <w:r w:rsidR="00AC2CD7" w:rsidRPr="009620C9">
            <w:rPr>
              <w:sz w:val="28"/>
              <w:szCs w:val="28"/>
            </w:rPr>
            <w:t>Rasmussen College</w:t>
          </w:r>
        </w:sdtContent>
      </w:sdt>
      <w:r w:rsidR="00BE4B14" w:rsidRPr="009620C9">
        <w:rPr>
          <w:sz w:val="28"/>
          <w:szCs w:val="28"/>
        </w:rPr>
        <w:tab/>
      </w:r>
      <w:r w:rsidR="00CC59B5" w:rsidRPr="009620C9">
        <w:rPr>
          <w:sz w:val="28"/>
          <w:szCs w:val="28"/>
        </w:rPr>
        <w:fldChar w:fldCharType="begin"/>
      </w:r>
      <w:r w:rsidR="00CC59B5" w:rsidRPr="009620C9">
        <w:rPr>
          <w:sz w:val="28"/>
          <w:szCs w:val="28"/>
        </w:rPr>
        <w:instrText xml:space="preserve"> PLACEHOLDER "[Insert Dates]" \* MERGEFORMAT </w:instrText>
      </w:r>
      <w:r w:rsidR="00CC59B5" w:rsidRPr="009620C9">
        <w:rPr>
          <w:sz w:val="28"/>
          <w:szCs w:val="28"/>
        </w:rPr>
        <w:fldChar w:fldCharType="separate"/>
      </w:r>
      <w:r w:rsidR="0034472A" w:rsidRPr="009620C9">
        <w:rPr>
          <w:sz w:val="28"/>
          <w:szCs w:val="28"/>
        </w:rPr>
        <w:t>[2016-March 2018</w:t>
      </w:r>
      <w:r w:rsidR="00BE4B14" w:rsidRPr="009620C9">
        <w:rPr>
          <w:sz w:val="28"/>
          <w:szCs w:val="28"/>
        </w:rPr>
        <w:t>]</w:t>
      </w:r>
      <w:r w:rsidR="00CC59B5" w:rsidRPr="009620C9">
        <w:rPr>
          <w:sz w:val="28"/>
          <w:szCs w:val="28"/>
        </w:rPr>
        <w:fldChar w:fldCharType="end"/>
      </w:r>
    </w:p>
    <w:sdt>
      <w:sdtPr>
        <w:rPr>
          <w:sz w:val="24"/>
          <w:szCs w:val="24"/>
        </w:rPr>
        <w:id w:val="9459749"/>
        <w:placeholder>
          <w:docPart w:val="1A235905BF8E4C008F89D71E7730664E"/>
        </w:placeholder>
      </w:sdtPr>
      <w:sdtEndPr/>
      <w:sdtContent>
        <w:p w:rsidR="00AC2CD7" w:rsidRPr="000D5518" w:rsidRDefault="00FE2126" w:rsidP="00AC2CD7">
          <w:pPr>
            <w:pStyle w:val="BodyText"/>
            <w:rPr>
              <w:sz w:val="24"/>
              <w:szCs w:val="24"/>
            </w:rPr>
          </w:pPr>
          <w:r w:rsidRPr="000D5518">
            <w:rPr>
              <w:sz w:val="24"/>
              <w:szCs w:val="24"/>
            </w:rPr>
            <w:t xml:space="preserve">Bachelors of Science in </w:t>
          </w:r>
          <w:r w:rsidR="00AC2CD7" w:rsidRPr="000D5518">
            <w:rPr>
              <w:sz w:val="24"/>
              <w:szCs w:val="24"/>
            </w:rPr>
            <w:t>Network Security Administration:    Network protection - detecting and protecting against outside attempts to get into the network</w:t>
          </w:r>
        </w:p>
        <w:p w:rsidR="00AC2CD7" w:rsidRPr="000D5518" w:rsidRDefault="00AC2CD7" w:rsidP="00AC2CD7">
          <w:pPr>
            <w:pStyle w:val="BodyText"/>
            <w:rPr>
              <w:sz w:val="24"/>
              <w:szCs w:val="24"/>
            </w:rPr>
          </w:pPr>
          <w:r w:rsidRPr="000D5518">
            <w:rPr>
              <w:sz w:val="24"/>
              <w:szCs w:val="24"/>
            </w:rPr>
            <w:lastRenderedPageBreak/>
            <w:t>Up-to-date information - staying informed on how attackers and hackers are improving their efforts</w:t>
          </w:r>
        </w:p>
        <w:p w:rsidR="00AC2CD7" w:rsidRPr="000D5518" w:rsidRDefault="00AC2CD7" w:rsidP="00AC2CD7">
          <w:pPr>
            <w:pStyle w:val="BodyText"/>
            <w:rPr>
              <w:sz w:val="24"/>
              <w:szCs w:val="24"/>
            </w:rPr>
          </w:pPr>
          <w:r w:rsidRPr="000D5518">
            <w:rPr>
              <w:sz w:val="24"/>
              <w:szCs w:val="24"/>
            </w:rPr>
            <w:t>Intelligence - identifying the sources o</w:t>
          </w:r>
          <w:r w:rsidR="0034472A" w:rsidRPr="000D5518">
            <w:rPr>
              <w:sz w:val="24"/>
              <w:szCs w:val="24"/>
            </w:rPr>
            <w:t>f outside attacks and mitigating the attacks</w:t>
          </w:r>
        </w:p>
        <w:p w:rsidR="008C503B" w:rsidRPr="000D5518" w:rsidRDefault="00AC2CD7" w:rsidP="00AC2CD7">
          <w:pPr>
            <w:pStyle w:val="BodyText"/>
            <w:rPr>
              <w:sz w:val="24"/>
              <w:szCs w:val="24"/>
            </w:rPr>
          </w:pPr>
          <w:r w:rsidRPr="000D5518">
            <w:rPr>
              <w:sz w:val="24"/>
              <w:szCs w:val="24"/>
            </w:rPr>
            <w:t>Applications - monitoring the use of applications to avoid unintended breaches from within</w:t>
          </w:r>
        </w:p>
      </w:sdtContent>
    </w:sdt>
    <w:p w:rsidR="008C503B" w:rsidRPr="009620C9" w:rsidRDefault="0061348A">
      <w:pPr>
        <w:pStyle w:val="Heading2"/>
        <w:rPr>
          <w:sz w:val="28"/>
          <w:szCs w:val="24"/>
        </w:rPr>
      </w:pPr>
      <w:sdt>
        <w:sdtPr>
          <w:rPr>
            <w:sz w:val="24"/>
            <w:szCs w:val="24"/>
          </w:rPr>
          <w:id w:val="9459752"/>
          <w:placeholder>
            <w:docPart w:val="5783BF2678DC4BEBAF3CCA9F32BF2694"/>
          </w:placeholder>
        </w:sdtPr>
        <w:sdtEndPr>
          <w:rPr>
            <w:sz w:val="28"/>
          </w:rPr>
        </w:sdtEndPr>
        <w:sdtContent>
          <w:r w:rsidR="00AC2CD7" w:rsidRPr="009620C9">
            <w:rPr>
              <w:sz w:val="28"/>
              <w:szCs w:val="24"/>
            </w:rPr>
            <w:t>Abraham Baldwin Agricultural College</w:t>
          </w:r>
        </w:sdtContent>
      </w:sdt>
      <w:r w:rsidR="00BE4B14" w:rsidRPr="009620C9">
        <w:rPr>
          <w:sz w:val="28"/>
          <w:szCs w:val="24"/>
        </w:rPr>
        <w:tab/>
      </w:r>
      <w:r w:rsidR="00CC59B5" w:rsidRPr="009620C9">
        <w:rPr>
          <w:sz w:val="28"/>
          <w:szCs w:val="24"/>
        </w:rPr>
        <w:fldChar w:fldCharType="begin"/>
      </w:r>
      <w:r w:rsidR="00CC59B5" w:rsidRPr="009620C9">
        <w:rPr>
          <w:sz w:val="28"/>
          <w:szCs w:val="24"/>
        </w:rPr>
        <w:instrText xml:space="preserve"> PLACEHOLDER "[Insert Dates]" \* MERGEFORMAT </w:instrText>
      </w:r>
      <w:r w:rsidR="00CC59B5" w:rsidRPr="009620C9">
        <w:rPr>
          <w:sz w:val="28"/>
          <w:szCs w:val="24"/>
        </w:rPr>
        <w:fldChar w:fldCharType="separate"/>
      </w:r>
      <w:r w:rsidR="00AC2CD7" w:rsidRPr="009620C9">
        <w:rPr>
          <w:sz w:val="28"/>
          <w:szCs w:val="24"/>
        </w:rPr>
        <w:t>[2000-2002</w:t>
      </w:r>
      <w:r w:rsidR="00BE4B14" w:rsidRPr="009620C9">
        <w:rPr>
          <w:sz w:val="28"/>
          <w:szCs w:val="24"/>
        </w:rPr>
        <w:t>]</w:t>
      </w:r>
      <w:r w:rsidR="00CC59B5" w:rsidRPr="009620C9">
        <w:rPr>
          <w:sz w:val="28"/>
          <w:szCs w:val="24"/>
        </w:rPr>
        <w:fldChar w:fldCharType="end"/>
      </w:r>
    </w:p>
    <w:sdt>
      <w:sdtPr>
        <w:rPr>
          <w:sz w:val="24"/>
          <w:szCs w:val="24"/>
        </w:rPr>
        <w:id w:val="9459753"/>
        <w:placeholder>
          <w:docPart w:val="D0D313CC919E4FF1A56E50D2A3926BCB"/>
        </w:placeholder>
      </w:sdtPr>
      <w:sdtEndPr/>
      <w:sdtContent>
        <w:p w:rsidR="00AC2CD7" w:rsidRPr="000D5518" w:rsidRDefault="00FE2126">
          <w:pPr>
            <w:pStyle w:val="BodyText"/>
            <w:rPr>
              <w:sz w:val="24"/>
              <w:szCs w:val="24"/>
            </w:rPr>
          </w:pPr>
          <w:r w:rsidRPr="000D5518">
            <w:rPr>
              <w:sz w:val="24"/>
              <w:szCs w:val="24"/>
            </w:rPr>
            <w:t>Associates of Science</w:t>
          </w:r>
          <w:r w:rsidR="00AC2CD7" w:rsidRPr="000D5518">
            <w:rPr>
              <w:sz w:val="24"/>
              <w:szCs w:val="24"/>
            </w:rPr>
            <w:t xml:space="preserve"> in Business Information Technology: Troubleshoot network connection problems, repair computer hardware. </w:t>
          </w:r>
          <w:r w:rsidR="001A47A8" w:rsidRPr="000D5518">
            <w:rPr>
              <w:sz w:val="24"/>
              <w:szCs w:val="24"/>
            </w:rPr>
            <w:t>Installing operating systems, updating software and installing security patches.</w:t>
          </w:r>
        </w:p>
        <w:p w:rsidR="008C503B" w:rsidRPr="000D5518" w:rsidRDefault="00AC2CD7">
          <w:pPr>
            <w:pStyle w:val="BodyText"/>
            <w:rPr>
              <w:sz w:val="24"/>
              <w:szCs w:val="24"/>
            </w:rPr>
          </w:pPr>
          <w:r w:rsidRPr="000D5518">
            <w:rPr>
              <w:sz w:val="24"/>
              <w:szCs w:val="24"/>
            </w:rPr>
            <w:t>Graduated with Honors</w:t>
          </w:r>
        </w:p>
      </w:sdtContent>
    </w:sdt>
    <w:p w:rsidR="00AC2CD7" w:rsidRPr="000D5518" w:rsidRDefault="0061348A" w:rsidP="00AC2CD7">
      <w:pPr>
        <w:pStyle w:val="Heading2"/>
        <w:rPr>
          <w:sz w:val="24"/>
          <w:szCs w:val="24"/>
        </w:rPr>
      </w:pPr>
      <w:sdt>
        <w:sdtPr>
          <w:rPr>
            <w:sz w:val="24"/>
            <w:szCs w:val="24"/>
          </w:rPr>
          <w:id w:val="-1126690988"/>
          <w:placeholder>
            <w:docPart w:val="A33AD98DC0024142AF0B3C5B619345C8"/>
          </w:placeholder>
        </w:sdtPr>
        <w:sdtEndPr>
          <w:rPr>
            <w:sz w:val="28"/>
          </w:rPr>
        </w:sdtEndPr>
        <w:sdtContent>
          <w:r w:rsidR="00AC2CD7" w:rsidRPr="009620C9">
            <w:rPr>
              <w:sz w:val="28"/>
              <w:szCs w:val="24"/>
            </w:rPr>
            <w:t>Circleville Sr. High</w:t>
          </w:r>
        </w:sdtContent>
      </w:sdt>
      <w:r w:rsidR="00AC2CD7" w:rsidRPr="009620C9">
        <w:rPr>
          <w:sz w:val="28"/>
          <w:szCs w:val="24"/>
        </w:rPr>
        <w:tab/>
      </w:r>
      <w:r w:rsidRPr="009620C9">
        <w:rPr>
          <w:sz w:val="28"/>
          <w:szCs w:val="24"/>
        </w:rPr>
        <w:fldChar w:fldCharType="begin"/>
      </w:r>
      <w:r w:rsidRPr="009620C9">
        <w:rPr>
          <w:sz w:val="28"/>
          <w:szCs w:val="24"/>
        </w:rPr>
        <w:instrText xml:space="preserve"> PLACEHOLDER "[Insert Dates]" \* MERGEFORMAT </w:instrText>
      </w:r>
      <w:r w:rsidRPr="009620C9">
        <w:rPr>
          <w:sz w:val="28"/>
          <w:szCs w:val="24"/>
        </w:rPr>
        <w:fldChar w:fldCharType="separate"/>
      </w:r>
      <w:r w:rsidR="00AC2CD7" w:rsidRPr="009620C9">
        <w:rPr>
          <w:sz w:val="28"/>
          <w:szCs w:val="24"/>
        </w:rPr>
        <w:t>[1985-19889]</w:t>
      </w:r>
      <w:r w:rsidRPr="009620C9">
        <w:rPr>
          <w:sz w:val="28"/>
          <w:szCs w:val="24"/>
        </w:rPr>
        <w:fldChar w:fldCharType="end"/>
      </w:r>
    </w:p>
    <w:sdt>
      <w:sdtPr>
        <w:rPr>
          <w:rFonts w:asciiTheme="majorHAnsi" w:eastAsiaTheme="majorEastAsia" w:hAnsiTheme="majorHAnsi" w:cstheme="majorBidi"/>
          <w:b/>
          <w:bCs/>
          <w:color w:val="000000" w:themeColor="text1"/>
          <w:sz w:val="24"/>
          <w:szCs w:val="24"/>
        </w:rPr>
        <w:id w:val="1610782408"/>
        <w:placeholder>
          <w:docPart w:val="674CCD8DC61C4860B2EE449D46570797"/>
        </w:placeholder>
      </w:sdtPr>
      <w:sdtEndPr>
        <w:rPr>
          <w:rFonts w:asciiTheme="minorHAnsi" w:eastAsiaTheme="minorEastAsia" w:hAnsiTheme="minorHAnsi" w:cstheme="minorBidi"/>
          <w:b w:val="0"/>
          <w:bCs w:val="0"/>
          <w:color w:val="auto"/>
        </w:rPr>
      </w:sdtEndPr>
      <w:sdtContent>
        <w:p w:rsidR="00AC2CD7" w:rsidRPr="009620C9" w:rsidRDefault="00AC2CD7" w:rsidP="009620C9">
          <w:pPr>
            <w:pStyle w:val="BodyText"/>
            <w:rPr>
              <w:sz w:val="24"/>
              <w:szCs w:val="24"/>
            </w:rPr>
          </w:pPr>
          <w:r w:rsidRPr="000D5518">
            <w:rPr>
              <w:sz w:val="24"/>
              <w:szCs w:val="24"/>
            </w:rPr>
            <w:t>General education, Graduated with honors</w:t>
          </w:r>
        </w:p>
      </w:sdtContent>
    </w:sdt>
    <w:p w:rsidR="008C503B" w:rsidRPr="009620C9" w:rsidRDefault="00BE4B14" w:rsidP="00AC2CD7">
      <w:pPr>
        <w:pStyle w:val="Heading1"/>
        <w:rPr>
          <w:sz w:val="36"/>
        </w:rPr>
      </w:pPr>
      <w:r w:rsidRPr="009620C9">
        <w:rPr>
          <w:sz w:val="36"/>
        </w:rPr>
        <w:t>Skills</w:t>
      </w:r>
    </w:p>
    <w:p w:rsidR="000D5518" w:rsidRDefault="000D5518" w:rsidP="00FE2126">
      <w:pPr>
        <w:pStyle w:val="BodyText"/>
        <w:numPr>
          <w:ilvl w:val="0"/>
          <w:numId w:val="11"/>
        </w:numPr>
        <w:rPr>
          <w:sz w:val="24"/>
          <w:szCs w:val="24"/>
        </w:rPr>
        <w:sectPr w:rsidR="000D5518" w:rsidSect="009620C9">
          <w:type w:val="continuous"/>
          <w:pgSz w:w="12240" w:h="15840"/>
          <w:pgMar w:top="720" w:right="1080" w:bottom="720" w:left="1080" w:header="720" w:footer="720" w:gutter="0"/>
          <w:cols w:space="720"/>
          <w:titlePg/>
          <w:docGrid w:linePitch="360"/>
        </w:sectPr>
      </w:pPr>
    </w:p>
    <w:sdt>
      <w:sdtPr>
        <w:rPr>
          <w:sz w:val="24"/>
          <w:szCs w:val="24"/>
        </w:rPr>
        <w:id w:val="9459754"/>
        <w:placeholder>
          <w:docPart w:val="FF5B58BDAFE9452F8D7DA9A41009FA07"/>
        </w:placeholder>
      </w:sdtPr>
      <w:sdtEndPr/>
      <w:sdtContent>
        <w:p w:rsidR="00FE2126" w:rsidRPr="000D5518" w:rsidRDefault="00AC2CD7" w:rsidP="00FE2126">
          <w:pPr>
            <w:pStyle w:val="BodyText"/>
            <w:numPr>
              <w:ilvl w:val="0"/>
              <w:numId w:val="11"/>
            </w:numPr>
            <w:rPr>
              <w:sz w:val="24"/>
              <w:szCs w:val="24"/>
            </w:rPr>
          </w:pPr>
          <w:r w:rsidRPr="000D5518">
            <w:rPr>
              <w:sz w:val="24"/>
              <w:szCs w:val="24"/>
            </w:rPr>
            <w:t xml:space="preserve">Interpersonal skills, </w:t>
          </w:r>
        </w:p>
        <w:p w:rsidR="00FE2126" w:rsidRPr="000D5518" w:rsidRDefault="00AC2CD7" w:rsidP="00FE2126">
          <w:pPr>
            <w:pStyle w:val="BodyText"/>
            <w:numPr>
              <w:ilvl w:val="0"/>
              <w:numId w:val="11"/>
            </w:numPr>
            <w:rPr>
              <w:sz w:val="24"/>
              <w:szCs w:val="24"/>
            </w:rPr>
          </w:pPr>
          <w:r w:rsidRPr="000D5518">
            <w:rPr>
              <w:sz w:val="24"/>
              <w:szCs w:val="24"/>
            </w:rPr>
            <w:t xml:space="preserve">Problem solving skills, </w:t>
          </w:r>
        </w:p>
        <w:p w:rsidR="00FE2126" w:rsidRPr="000D5518" w:rsidRDefault="00FE2126" w:rsidP="00FE2126">
          <w:pPr>
            <w:pStyle w:val="BodyText"/>
            <w:numPr>
              <w:ilvl w:val="0"/>
              <w:numId w:val="11"/>
            </w:numPr>
            <w:rPr>
              <w:sz w:val="24"/>
              <w:szCs w:val="24"/>
            </w:rPr>
          </w:pPr>
          <w:r w:rsidRPr="000D5518">
            <w:rPr>
              <w:sz w:val="24"/>
              <w:szCs w:val="24"/>
            </w:rPr>
            <w:t>Microsoft Office User Specialist</w:t>
          </w:r>
          <w:r w:rsidR="00AC2CD7" w:rsidRPr="000D5518">
            <w:rPr>
              <w:sz w:val="24"/>
              <w:szCs w:val="24"/>
            </w:rPr>
            <w:t xml:space="preserve"> certification,</w:t>
          </w:r>
        </w:p>
        <w:p w:rsidR="00FE2126" w:rsidRPr="000D5518" w:rsidRDefault="00AC2CD7" w:rsidP="00FE2126">
          <w:pPr>
            <w:pStyle w:val="BodyText"/>
            <w:numPr>
              <w:ilvl w:val="0"/>
              <w:numId w:val="11"/>
            </w:numPr>
            <w:rPr>
              <w:sz w:val="24"/>
              <w:szCs w:val="24"/>
            </w:rPr>
          </w:pPr>
          <w:r w:rsidRPr="000D5518">
            <w:rPr>
              <w:sz w:val="24"/>
              <w:szCs w:val="24"/>
            </w:rPr>
            <w:t xml:space="preserve"> </w:t>
          </w:r>
          <w:r w:rsidR="00FE2126" w:rsidRPr="000D5518">
            <w:rPr>
              <w:sz w:val="24"/>
              <w:szCs w:val="24"/>
            </w:rPr>
            <w:t>Mechanically</w:t>
          </w:r>
          <w:r w:rsidRPr="000D5518">
            <w:rPr>
              <w:sz w:val="24"/>
              <w:szCs w:val="24"/>
            </w:rPr>
            <w:t xml:space="preserve"> incline, </w:t>
          </w:r>
        </w:p>
        <w:p w:rsidR="00FE2126" w:rsidRPr="000D5518" w:rsidRDefault="00AC2CD7" w:rsidP="00FE2126">
          <w:pPr>
            <w:pStyle w:val="BodyText"/>
            <w:numPr>
              <w:ilvl w:val="0"/>
              <w:numId w:val="11"/>
            </w:numPr>
            <w:rPr>
              <w:sz w:val="24"/>
              <w:szCs w:val="24"/>
            </w:rPr>
          </w:pPr>
          <w:r w:rsidRPr="000D5518">
            <w:rPr>
              <w:sz w:val="24"/>
              <w:szCs w:val="24"/>
            </w:rPr>
            <w:t xml:space="preserve">Works good with hands. </w:t>
          </w:r>
        </w:p>
        <w:p w:rsidR="00FE2126" w:rsidRPr="000D5518" w:rsidRDefault="00AC2CD7" w:rsidP="00FE2126">
          <w:pPr>
            <w:pStyle w:val="BodyText"/>
            <w:numPr>
              <w:ilvl w:val="0"/>
              <w:numId w:val="11"/>
            </w:numPr>
            <w:rPr>
              <w:sz w:val="24"/>
              <w:szCs w:val="24"/>
            </w:rPr>
          </w:pPr>
          <w:r w:rsidRPr="000D5518">
            <w:rPr>
              <w:sz w:val="24"/>
              <w:szCs w:val="24"/>
            </w:rPr>
            <w:t>Computer skills,</w:t>
          </w:r>
        </w:p>
        <w:p w:rsidR="00FE2126" w:rsidRPr="000D5518" w:rsidRDefault="00AC2CD7" w:rsidP="00FE2126">
          <w:pPr>
            <w:pStyle w:val="BodyText"/>
            <w:numPr>
              <w:ilvl w:val="0"/>
              <w:numId w:val="11"/>
            </w:numPr>
            <w:rPr>
              <w:sz w:val="24"/>
              <w:szCs w:val="24"/>
            </w:rPr>
          </w:pPr>
          <w:r w:rsidRPr="000D5518">
            <w:rPr>
              <w:sz w:val="24"/>
              <w:szCs w:val="24"/>
            </w:rPr>
            <w:t xml:space="preserve">Networking Skills. </w:t>
          </w:r>
        </w:p>
        <w:p w:rsidR="000D5518" w:rsidRPr="000D5518" w:rsidRDefault="00AC2CD7" w:rsidP="000D5518">
          <w:pPr>
            <w:pStyle w:val="BodyText"/>
            <w:numPr>
              <w:ilvl w:val="0"/>
              <w:numId w:val="11"/>
            </w:numPr>
            <w:rPr>
              <w:sz w:val="24"/>
              <w:szCs w:val="24"/>
            </w:rPr>
            <w:sectPr w:rsidR="000D5518" w:rsidRPr="000D5518" w:rsidSect="000D5518">
              <w:type w:val="continuous"/>
              <w:pgSz w:w="12240" w:h="15840"/>
              <w:pgMar w:top="720" w:right="1080" w:bottom="720" w:left="1080" w:header="720" w:footer="720" w:gutter="0"/>
              <w:cols w:num="2" w:space="720"/>
              <w:titlePg/>
              <w:docGrid w:linePitch="360"/>
            </w:sectPr>
          </w:pPr>
          <w:r w:rsidRPr="000D5518">
            <w:rPr>
              <w:sz w:val="24"/>
              <w:szCs w:val="24"/>
            </w:rPr>
            <w:t xml:space="preserve">Friendly and </w:t>
          </w:r>
          <w:r w:rsidR="00FE2126" w:rsidRPr="000D5518">
            <w:rPr>
              <w:sz w:val="24"/>
              <w:szCs w:val="24"/>
            </w:rPr>
            <w:t>interactive</w:t>
          </w:r>
          <w:r w:rsidRPr="000D5518">
            <w:rPr>
              <w:sz w:val="24"/>
              <w:szCs w:val="24"/>
            </w:rPr>
            <w:t>.</w:t>
          </w:r>
        </w:p>
      </w:sdtContent>
    </w:sdt>
    <w:p w:rsidR="00F079F6" w:rsidRDefault="00F079F6">
      <w:pPr>
        <w:rPr>
          <w:b/>
          <w:sz w:val="36"/>
        </w:rPr>
      </w:pPr>
    </w:p>
    <w:p w:rsidR="008C503B" w:rsidRDefault="009620C9">
      <w:pPr>
        <w:rPr>
          <w:b/>
          <w:sz w:val="36"/>
        </w:rPr>
      </w:pPr>
      <w:r w:rsidRPr="009620C9">
        <w:rPr>
          <w:b/>
          <w:sz w:val="36"/>
        </w:rPr>
        <w:t>References</w:t>
      </w:r>
    </w:p>
    <w:p w:rsidR="009620C9" w:rsidRDefault="009620C9">
      <w:pPr>
        <w:rPr>
          <w:b/>
          <w:sz w:val="36"/>
        </w:rPr>
      </w:pPr>
    </w:p>
    <w:p w:rsidR="009620C9" w:rsidRPr="009620C9" w:rsidRDefault="009620C9">
      <w:pPr>
        <w:rPr>
          <w:b/>
          <w:sz w:val="24"/>
          <w:szCs w:val="24"/>
        </w:rPr>
      </w:pPr>
      <w:r w:rsidRPr="009620C9">
        <w:rPr>
          <w:b/>
          <w:sz w:val="24"/>
          <w:szCs w:val="24"/>
        </w:rPr>
        <w:t>Larry E. Davis</w:t>
      </w:r>
    </w:p>
    <w:p w:rsidR="009620C9" w:rsidRDefault="009620C9">
      <w:pPr>
        <w:rPr>
          <w:sz w:val="24"/>
          <w:szCs w:val="24"/>
        </w:rPr>
      </w:pPr>
      <w:r>
        <w:rPr>
          <w:sz w:val="24"/>
          <w:szCs w:val="24"/>
        </w:rPr>
        <w:t xml:space="preserve">Owner </w:t>
      </w:r>
    </w:p>
    <w:p w:rsidR="009620C9" w:rsidRDefault="009620C9">
      <w:pPr>
        <w:rPr>
          <w:sz w:val="24"/>
          <w:szCs w:val="24"/>
        </w:rPr>
      </w:pPr>
      <w:r>
        <w:rPr>
          <w:sz w:val="24"/>
          <w:szCs w:val="24"/>
        </w:rPr>
        <w:t>Regency Pools of Fitzgerald Inc.</w:t>
      </w:r>
    </w:p>
    <w:p w:rsidR="009620C9" w:rsidRDefault="009620C9">
      <w:pPr>
        <w:rPr>
          <w:sz w:val="24"/>
          <w:szCs w:val="24"/>
        </w:rPr>
      </w:pPr>
      <w:r>
        <w:rPr>
          <w:sz w:val="24"/>
          <w:szCs w:val="24"/>
        </w:rPr>
        <w:t>(229) 457-0578</w:t>
      </w:r>
    </w:p>
    <w:p w:rsidR="009620C9" w:rsidRDefault="009620C9">
      <w:pPr>
        <w:rPr>
          <w:sz w:val="24"/>
          <w:szCs w:val="24"/>
        </w:rPr>
      </w:pPr>
    </w:p>
    <w:p w:rsidR="009620C9" w:rsidRPr="005542FA" w:rsidRDefault="009620C9">
      <w:pPr>
        <w:rPr>
          <w:b/>
          <w:sz w:val="24"/>
          <w:szCs w:val="24"/>
        </w:rPr>
      </w:pPr>
      <w:r w:rsidRPr="005542FA">
        <w:rPr>
          <w:b/>
          <w:sz w:val="24"/>
          <w:szCs w:val="24"/>
        </w:rPr>
        <w:t>Michael Day</w:t>
      </w:r>
    </w:p>
    <w:p w:rsidR="009620C9" w:rsidRDefault="005542FA">
      <w:pPr>
        <w:rPr>
          <w:sz w:val="24"/>
          <w:szCs w:val="24"/>
        </w:rPr>
      </w:pPr>
      <w:r>
        <w:rPr>
          <w:sz w:val="24"/>
          <w:szCs w:val="24"/>
        </w:rPr>
        <w:t>MSN, FNP-C</w:t>
      </w:r>
    </w:p>
    <w:p w:rsidR="009620C9" w:rsidRDefault="009620C9">
      <w:pPr>
        <w:rPr>
          <w:sz w:val="24"/>
          <w:szCs w:val="24"/>
        </w:rPr>
      </w:pPr>
      <w:r>
        <w:rPr>
          <w:sz w:val="24"/>
          <w:szCs w:val="24"/>
        </w:rPr>
        <w:t>Quick Care Clinic</w:t>
      </w:r>
      <w:r w:rsidR="005542FA">
        <w:rPr>
          <w:sz w:val="24"/>
          <w:szCs w:val="24"/>
        </w:rPr>
        <w:t xml:space="preserve"> Tifton </w:t>
      </w:r>
    </w:p>
    <w:p w:rsidR="009620C9" w:rsidRDefault="005542FA">
      <w:pPr>
        <w:rPr>
          <w:sz w:val="24"/>
          <w:szCs w:val="24"/>
        </w:rPr>
      </w:pPr>
      <w:r>
        <w:rPr>
          <w:sz w:val="24"/>
          <w:szCs w:val="24"/>
        </w:rPr>
        <w:t>(229) 425-4295</w:t>
      </w:r>
    </w:p>
    <w:p w:rsidR="005542FA" w:rsidRDefault="005542FA">
      <w:pPr>
        <w:rPr>
          <w:sz w:val="24"/>
          <w:szCs w:val="24"/>
        </w:rPr>
      </w:pPr>
    </w:p>
    <w:p w:rsidR="005542FA" w:rsidRDefault="005542FA">
      <w:pPr>
        <w:rPr>
          <w:sz w:val="24"/>
          <w:szCs w:val="24"/>
        </w:rPr>
      </w:pPr>
    </w:p>
    <w:p w:rsidR="005542FA" w:rsidRDefault="005542FA">
      <w:pPr>
        <w:rPr>
          <w:sz w:val="24"/>
          <w:szCs w:val="24"/>
        </w:rPr>
      </w:pPr>
    </w:p>
    <w:p w:rsidR="005542FA" w:rsidRPr="005542FA" w:rsidRDefault="005542FA">
      <w:pPr>
        <w:rPr>
          <w:b/>
          <w:sz w:val="24"/>
          <w:szCs w:val="24"/>
        </w:rPr>
      </w:pPr>
      <w:r w:rsidRPr="005542FA">
        <w:rPr>
          <w:b/>
          <w:sz w:val="24"/>
          <w:szCs w:val="24"/>
        </w:rPr>
        <w:t>Derrick Smith</w:t>
      </w:r>
    </w:p>
    <w:p w:rsidR="005542FA" w:rsidRDefault="005542FA">
      <w:pPr>
        <w:rPr>
          <w:sz w:val="24"/>
          <w:szCs w:val="24"/>
        </w:rPr>
      </w:pPr>
      <w:r>
        <w:rPr>
          <w:sz w:val="24"/>
          <w:szCs w:val="24"/>
        </w:rPr>
        <w:t>Teacher/Youth Pastor</w:t>
      </w:r>
    </w:p>
    <w:p w:rsidR="005542FA" w:rsidRDefault="005542FA">
      <w:pPr>
        <w:rPr>
          <w:sz w:val="24"/>
          <w:szCs w:val="24"/>
        </w:rPr>
      </w:pPr>
      <w:r>
        <w:rPr>
          <w:sz w:val="24"/>
          <w:szCs w:val="24"/>
        </w:rPr>
        <w:t>Fitzgerald High School/Arbor Baptist Church</w:t>
      </w:r>
    </w:p>
    <w:p w:rsidR="005542FA" w:rsidRDefault="005542FA">
      <w:pPr>
        <w:rPr>
          <w:sz w:val="24"/>
          <w:szCs w:val="24"/>
        </w:rPr>
      </w:pPr>
      <w:r>
        <w:rPr>
          <w:sz w:val="24"/>
          <w:szCs w:val="24"/>
        </w:rPr>
        <w:t>(229) 322-0538</w:t>
      </w:r>
    </w:p>
    <w:p w:rsidR="005542FA" w:rsidRDefault="005542FA">
      <w:pPr>
        <w:rPr>
          <w:sz w:val="24"/>
          <w:szCs w:val="24"/>
        </w:rPr>
      </w:pPr>
    </w:p>
    <w:p w:rsidR="005542FA" w:rsidRPr="005542FA" w:rsidRDefault="005542FA" w:rsidP="005542FA">
      <w:pPr>
        <w:rPr>
          <w:b/>
          <w:sz w:val="24"/>
          <w:szCs w:val="24"/>
        </w:rPr>
      </w:pPr>
      <w:r w:rsidRPr="005542FA">
        <w:rPr>
          <w:b/>
          <w:sz w:val="24"/>
          <w:szCs w:val="24"/>
        </w:rPr>
        <w:t>Walt Gordon</w:t>
      </w:r>
    </w:p>
    <w:p w:rsidR="005542FA" w:rsidRPr="005542FA" w:rsidRDefault="005542FA" w:rsidP="005542FA">
      <w:pPr>
        <w:rPr>
          <w:sz w:val="24"/>
          <w:szCs w:val="24"/>
        </w:rPr>
      </w:pPr>
      <w:r w:rsidRPr="005542FA">
        <w:rPr>
          <w:sz w:val="24"/>
          <w:szCs w:val="24"/>
        </w:rPr>
        <w:t>Insurance Agent/Owner</w:t>
      </w:r>
    </w:p>
    <w:p w:rsidR="005542FA" w:rsidRPr="005542FA" w:rsidRDefault="005542FA" w:rsidP="005542FA">
      <w:pPr>
        <w:rPr>
          <w:sz w:val="24"/>
          <w:szCs w:val="24"/>
        </w:rPr>
      </w:pPr>
      <w:r w:rsidRPr="005542FA">
        <w:rPr>
          <w:sz w:val="24"/>
          <w:szCs w:val="24"/>
        </w:rPr>
        <w:t>State Farm Insurance (Fitzgerald)</w:t>
      </w:r>
    </w:p>
    <w:p w:rsidR="005542FA" w:rsidRDefault="005542FA" w:rsidP="005542FA">
      <w:pPr>
        <w:rPr>
          <w:sz w:val="24"/>
          <w:szCs w:val="24"/>
        </w:rPr>
      </w:pPr>
      <w:r w:rsidRPr="005542FA">
        <w:rPr>
          <w:sz w:val="24"/>
          <w:szCs w:val="24"/>
        </w:rPr>
        <w:t>(229) 325-5747</w:t>
      </w:r>
    </w:p>
    <w:p w:rsidR="00F079F6" w:rsidRDefault="00F079F6" w:rsidP="005542FA">
      <w:pPr>
        <w:rPr>
          <w:sz w:val="24"/>
          <w:szCs w:val="24"/>
        </w:rPr>
      </w:pPr>
    </w:p>
    <w:p w:rsidR="00F079F6" w:rsidRPr="004A4F28" w:rsidRDefault="00F079F6" w:rsidP="005542FA">
      <w:pPr>
        <w:rPr>
          <w:b/>
          <w:sz w:val="24"/>
          <w:szCs w:val="24"/>
        </w:rPr>
      </w:pPr>
      <w:r w:rsidRPr="004A4F28">
        <w:rPr>
          <w:b/>
          <w:sz w:val="24"/>
          <w:szCs w:val="24"/>
        </w:rPr>
        <w:t>Kenny Sexton</w:t>
      </w:r>
    </w:p>
    <w:p w:rsidR="00F079F6" w:rsidRDefault="00F079F6" w:rsidP="005542FA">
      <w:pPr>
        <w:rPr>
          <w:sz w:val="24"/>
          <w:szCs w:val="24"/>
        </w:rPr>
      </w:pPr>
      <w:r>
        <w:rPr>
          <w:sz w:val="24"/>
          <w:szCs w:val="24"/>
        </w:rPr>
        <w:t>Minister of Music</w:t>
      </w:r>
    </w:p>
    <w:p w:rsidR="00F079F6" w:rsidRDefault="00F079F6" w:rsidP="005542FA">
      <w:pPr>
        <w:rPr>
          <w:sz w:val="24"/>
          <w:szCs w:val="24"/>
        </w:rPr>
      </w:pPr>
      <w:r>
        <w:rPr>
          <w:sz w:val="24"/>
          <w:szCs w:val="24"/>
        </w:rPr>
        <w:t>Arbor Baptist Church</w:t>
      </w:r>
    </w:p>
    <w:p w:rsidR="00F079F6" w:rsidRPr="009620C9" w:rsidRDefault="00F079F6" w:rsidP="005542FA">
      <w:pPr>
        <w:rPr>
          <w:sz w:val="24"/>
          <w:szCs w:val="24"/>
        </w:rPr>
      </w:pPr>
      <w:r>
        <w:rPr>
          <w:sz w:val="24"/>
          <w:szCs w:val="24"/>
        </w:rPr>
        <w:t>(229) 425-5597</w:t>
      </w:r>
      <w:bookmarkStart w:id="0" w:name="_GoBack"/>
      <w:bookmarkEnd w:id="0"/>
    </w:p>
    <w:sectPr w:rsidR="00F079F6" w:rsidRPr="009620C9" w:rsidSect="000D5518">
      <w:type w:val="continuous"/>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48A" w:rsidRDefault="0061348A">
      <w:pPr>
        <w:spacing w:line="240" w:lineRule="auto"/>
      </w:pPr>
      <w:r>
        <w:separator/>
      </w:r>
    </w:p>
  </w:endnote>
  <w:endnote w:type="continuationSeparator" w:id="0">
    <w:p w:rsidR="0061348A" w:rsidRDefault="00613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48A" w:rsidRDefault="0061348A">
      <w:pPr>
        <w:spacing w:line="240" w:lineRule="auto"/>
      </w:pPr>
      <w:r>
        <w:separator/>
      </w:r>
    </w:p>
  </w:footnote>
  <w:footnote w:type="continuationSeparator" w:id="0">
    <w:p w:rsidR="0061348A" w:rsidRDefault="00613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03B" w:rsidRDefault="00BE4B14">
    <w:pPr>
      <w:pStyle w:val="Header"/>
    </w:pPr>
    <w:r>
      <w:t xml:space="preserve">Page </w:t>
    </w:r>
    <w:r w:rsidR="009448D8">
      <w:fldChar w:fldCharType="begin"/>
    </w:r>
    <w:r w:rsidR="009448D8">
      <w:instrText xml:space="preserve"> page </w:instrText>
    </w:r>
    <w:r w:rsidR="009448D8">
      <w:fldChar w:fldCharType="separate"/>
    </w:r>
    <w:r w:rsidR="00CB56BE">
      <w:rPr>
        <w:noProof/>
      </w:rPr>
      <w:t>4</w:t>
    </w:r>
    <w:r w:rsidR="009448D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9021E"/>
    <w:multiLevelType w:val="hybridMultilevel"/>
    <w:tmpl w:val="4CFCBC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2171E9"/>
    <w:multiLevelType w:val="hybridMultilevel"/>
    <w:tmpl w:val="A85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NTI1MzEyNrEwMjRV0lEKTi0uzszPAykwqgUABRVDUCwAAAA="/>
    <w:docVar w:name="ShowDynamicGuides" w:val="1"/>
    <w:docVar w:name="ShowMarginGuides" w:val="0"/>
    <w:docVar w:name="ShowOutlines" w:val="0"/>
    <w:docVar w:name="ShowStaticGuides" w:val="0"/>
  </w:docVars>
  <w:rsids>
    <w:rsidRoot w:val="00AC2CD7"/>
    <w:rsid w:val="00066E74"/>
    <w:rsid w:val="000D5518"/>
    <w:rsid w:val="00146310"/>
    <w:rsid w:val="001A3DF0"/>
    <w:rsid w:val="001A47A8"/>
    <w:rsid w:val="00300DB0"/>
    <w:rsid w:val="0034472A"/>
    <w:rsid w:val="00361852"/>
    <w:rsid w:val="00376BD3"/>
    <w:rsid w:val="004A4F28"/>
    <w:rsid w:val="005542FA"/>
    <w:rsid w:val="00567B9B"/>
    <w:rsid w:val="0061348A"/>
    <w:rsid w:val="00635811"/>
    <w:rsid w:val="008C503B"/>
    <w:rsid w:val="008E0DDF"/>
    <w:rsid w:val="009448D8"/>
    <w:rsid w:val="009620C9"/>
    <w:rsid w:val="00995EAB"/>
    <w:rsid w:val="00AC2CD7"/>
    <w:rsid w:val="00BE4B14"/>
    <w:rsid w:val="00CB56BE"/>
    <w:rsid w:val="00CC59B5"/>
    <w:rsid w:val="00F079F6"/>
    <w:rsid w:val="00F2544F"/>
    <w:rsid w:val="00FD75A1"/>
    <w:rsid w:val="00FE2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617D4"/>
  <w15:docId w15:val="{136E82CA-21E2-451E-B85B-D35B6D2A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Strong">
    <w:name w:val="Strong"/>
    <w:basedOn w:val="DefaultParagraphFont"/>
    <w:uiPriority w:val="22"/>
    <w:qFormat/>
    <w:rsid w:val="000D55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L:\Resumes\Simp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DB1606CE85425E87DBA3EB15CD7BC1"/>
        <w:category>
          <w:name w:val="General"/>
          <w:gallery w:val="placeholder"/>
        </w:category>
        <w:types>
          <w:type w:val="bbPlcHdr"/>
        </w:types>
        <w:behaviors>
          <w:behavior w:val="content"/>
        </w:behaviors>
        <w:guid w:val="{158A4822-7A7A-4DFF-905E-2787D484BDAB}"/>
      </w:docPartPr>
      <w:docPartBody>
        <w:p w:rsidR="00DD5D01" w:rsidRDefault="004C17D0">
          <w:pPr>
            <w:pStyle w:val="A0DB1606CE85425E87DBA3EB15CD7BC1"/>
          </w:pPr>
          <w:r>
            <w:t>Lorem ipsum dolor</w:t>
          </w:r>
        </w:p>
      </w:docPartBody>
    </w:docPart>
    <w:docPart>
      <w:docPartPr>
        <w:name w:val="80BC29D19B38417AB0B84B7E2D16B743"/>
        <w:category>
          <w:name w:val="General"/>
          <w:gallery w:val="placeholder"/>
        </w:category>
        <w:types>
          <w:type w:val="bbPlcHdr"/>
        </w:types>
        <w:behaviors>
          <w:behavior w:val="content"/>
        </w:behaviors>
        <w:guid w:val="{B65B759B-7856-4E1F-A024-1D6928997A33}"/>
      </w:docPartPr>
      <w:docPartBody>
        <w:p w:rsidR="00186F80" w:rsidRDefault="004C17D0">
          <w:pPr>
            <w:pStyle w:val="ListBullet"/>
          </w:pPr>
          <w:r>
            <w:t>Etiam cursus suscipit enim. Nulla facilisi. Integer eleifend diam eu diam. Donec dapibus enim sollicitudin nulla. Nam hendrerit. Nunc id nisi. Curabitur sed neque. Pellentesque placerat consequat pede.</w:t>
          </w:r>
        </w:p>
        <w:p w:rsidR="00186F80" w:rsidRDefault="004C17D0">
          <w:pPr>
            <w:pStyle w:val="ListBullet"/>
          </w:pPr>
          <w:r>
            <w:t>Nullam dapibus elementum metus. Aenean libero sem, commodo euismod, imperdiet et, molestie vel, neque. Duis nec sapien eu pede consectetuer placerat.</w:t>
          </w:r>
        </w:p>
        <w:p w:rsidR="00DD5D01" w:rsidRDefault="004C17D0">
          <w:pPr>
            <w:pStyle w:val="80BC29D19B38417AB0B84B7E2D16B743"/>
          </w:pPr>
          <w:r>
            <w:t>Pellentesque interdum, tellus non consectetuer mattis, lectus eros volutpat nunc, auctor nonummy nulla lectus nec tellus. Aliquam hendrerit lorem vulputate turpis.</w:t>
          </w:r>
        </w:p>
      </w:docPartBody>
    </w:docPart>
    <w:docPart>
      <w:docPartPr>
        <w:name w:val="E40FD5760E8A46D28CB01B90498E2E16"/>
        <w:category>
          <w:name w:val="General"/>
          <w:gallery w:val="placeholder"/>
        </w:category>
        <w:types>
          <w:type w:val="bbPlcHdr"/>
        </w:types>
        <w:behaviors>
          <w:behavior w:val="content"/>
        </w:behaviors>
        <w:guid w:val="{6F0F624A-DE75-4C78-94A9-BC51A69F4FC2}"/>
      </w:docPartPr>
      <w:docPartBody>
        <w:p w:rsidR="00DD5D01" w:rsidRDefault="004C17D0">
          <w:pPr>
            <w:pStyle w:val="E40FD5760E8A46D28CB01B90498E2E16"/>
          </w:pPr>
          <w:r>
            <w:t>Lorem ipsum dolor</w:t>
          </w:r>
        </w:p>
      </w:docPartBody>
    </w:docPart>
    <w:docPart>
      <w:docPartPr>
        <w:name w:val="F9D89712333B4A1EB7AAA4969FE5CDE3"/>
        <w:category>
          <w:name w:val="General"/>
          <w:gallery w:val="placeholder"/>
        </w:category>
        <w:types>
          <w:type w:val="bbPlcHdr"/>
        </w:types>
        <w:behaviors>
          <w:behavior w:val="content"/>
        </w:behaviors>
        <w:guid w:val="{A1BA0688-7ADD-418D-91A3-8ECD58D8A317}"/>
      </w:docPartPr>
      <w:docPartBody>
        <w:p w:rsidR="00186F80" w:rsidRDefault="004C17D0">
          <w:pPr>
            <w:pStyle w:val="ListBullet"/>
          </w:pPr>
          <w:r>
            <w:t>Etiam cursus suscipit enim. Nulla facilisi. Integer eleifend diam eu diam. Donec dapibus enim sollicitudin nulla. Nam hendrerit. Nunc id nisi. Curabitur sed neque. Pellentesque placerat consequat pede.</w:t>
          </w:r>
        </w:p>
        <w:p w:rsidR="00186F80" w:rsidRDefault="004C17D0">
          <w:pPr>
            <w:pStyle w:val="ListBullet"/>
          </w:pPr>
          <w:r>
            <w:t>Nullam dapibus elementum metus. Aenean libero sem, commodo euismod, imperdiet et, molestie vel, neque. Duis nec sapien eu pede consectetuer placerat.</w:t>
          </w:r>
        </w:p>
        <w:p w:rsidR="00DD5D01" w:rsidRDefault="004C17D0">
          <w:pPr>
            <w:pStyle w:val="F9D89712333B4A1EB7AAA4969FE5CDE3"/>
          </w:pPr>
          <w:r>
            <w:t>Pellentesque interdum, tellus non consectetuer mattis, lectus eros volutpat nunc, auctor nonummy nulla lectus nec tellus. Aliquam hendrerit lorem vulputate turpis.</w:t>
          </w:r>
        </w:p>
      </w:docPartBody>
    </w:docPart>
    <w:docPart>
      <w:docPartPr>
        <w:name w:val="ACECEBC416AB4F2A989A6C5FB7EC6F7D"/>
        <w:category>
          <w:name w:val="General"/>
          <w:gallery w:val="placeholder"/>
        </w:category>
        <w:types>
          <w:type w:val="bbPlcHdr"/>
        </w:types>
        <w:behaviors>
          <w:behavior w:val="content"/>
        </w:behaviors>
        <w:guid w:val="{0BEA3FBC-6699-4CE1-99E8-D8B219A37983}"/>
      </w:docPartPr>
      <w:docPartBody>
        <w:p w:rsidR="00DD5D01" w:rsidRDefault="004C17D0">
          <w:pPr>
            <w:pStyle w:val="ACECEBC416AB4F2A989A6C5FB7EC6F7D"/>
          </w:pPr>
          <w:r>
            <w:t>Aliquam dapibus.</w:t>
          </w:r>
        </w:p>
      </w:docPartBody>
    </w:docPart>
    <w:docPart>
      <w:docPartPr>
        <w:name w:val="1A235905BF8E4C008F89D71E7730664E"/>
        <w:category>
          <w:name w:val="General"/>
          <w:gallery w:val="placeholder"/>
        </w:category>
        <w:types>
          <w:type w:val="bbPlcHdr"/>
        </w:types>
        <w:behaviors>
          <w:behavior w:val="content"/>
        </w:behaviors>
        <w:guid w:val="{541C76ED-C9F2-4B52-8431-64B930B0EABF}"/>
      </w:docPartPr>
      <w:docPartBody>
        <w:p w:rsidR="00DD5D01" w:rsidRDefault="004C17D0">
          <w:pPr>
            <w:pStyle w:val="1A235905BF8E4C008F89D71E7730664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783BF2678DC4BEBAF3CCA9F32BF2694"/>
        <w:category>
          <w:name w:val="General"/>
          <w:gallery w:val="placeholder"/>
        </w:category>
        <w:types>
          <w:type w:val="bbPlcHdr"/>
        </w:types>
        <w:behaviors>
          <w:behavior w:val="content"/>
        </w:behaviors>
        <w:guid w:val="{9CD172A5-5700-47D7-BD32-8F3F8FD9797B}"/>
      </w:docPartPr>
      <w:docPartBody>
        <w:p w:rsidR="00DD5D01" w:rsidRDefault="004C17D0">
          <w:pPr>
            <w:pStyle w:val="5783BF2678DC4BEBAF3CCA9F32BF2694"/>
          </w:pPr>
          <w:r>
            <w:t>Aliquam dapibus.</w:t>
          </w:r>
        </w:p>
      </w:docPartBody>
    </w:docPart>
    <w:docPart>
      <w:docPartPr>
        <w:name w:val="D0D313CC919E4FF1A56E50D2A3926BCB"/>
        <w:category>
          <w:name w:val="General"/>
          <w:gallery w:val="placeholder"/>
        </w:category>
        <w:types>
          <w:type w:val="bbPlcHdr"/>
        </w:types>
        <w:behaviors>
          <w:behavior w:val="content"/>
        </w:behaviors>
        <w:guid w:val="{2B018E49-C750-4B2A-87E7-F2A14C7DFA9C}"/>
      </w:docPartPr>
      <w:docPartBody>
        <w:p w:rsidR="00DD5D01" w:rsidRDefault="004C17D0">
          <w:pPr>
            <w:pStyle w:val="D0D313CC919E4FF1A56E50D2A3926BC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F5B58BDAFE9452F8D7DA9A41009FA07"/>
        <w:category>
          <w:name w:val="General"/>
          <w:gallery w:val="placeholder"/>
        </w:category>
        <w:types>
          <w:type w:val="bbPlcHdr"/>
        </w:types>
        <w:behaviors>
          <w:behavior w:val="content"/>
        </w:behaviors>
        <w:guid w:val="{C10EF36E-C0E5-494B-9605-0AFA26A99A1A}"/>
      </w:docPartPr>
      <w:docPartBody>
        <w:p w:rsidR="00DD5D01" w:rsidRDefault="004C17D0">
          <w:pPr>
            <w:pStyle w:val="FF5B58BDAFE9452F8D7DA9A41009FA07"/>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0558BBC9CF744EC7B82A8FB8EBA54305"/>
        <w:category>
          <w:name w:val="General"/>
          <w:gallery w:val="placeholder"/>
        </w:category>
        <w:types>
          <w:type w:val="bbPlcHdr"/>
        </w:types>
        <w:behaviors>
          <w:behavior w:val="content"/>
        </w:behaviors>
        <w:guid w:val="{B0A46F39-C22F-44BD-A8EF-9569D20579C0}"/>
      </w:docPartPr>
      <w:docPartBody>
        <w:p w:rsidR="00DD5D01" w:rsidRDefault="006354D6" w:rsidP="006354D6">
          <w:pPr>
            <w:pStyle w:val="0558BBC9CF744EC7B82A8FB8EBA54305"/>
          </w:pPr>
          <w:r>
            <w:t>Lorem ipsum dolor</w:t>
          </w:r>
        </w:p>
      </w:docPartBody>
    </w:docPart>
    <w:docPart>
      <w:docPartPr>
        <w:name w:val="CA6F9CB9153E450F989077B719681814"/>
        <w:category>
          <w:name w:val="General"/>
          <w:gallery w:val="placeholder"/>
        </w:category>
        <w:types>
          <w:type w:val="bbPlcHdr"/>
        </w:types>
        <w:behaviors>
          <w:behavior w:val="content"/>
        </w:behaviors>
        <w:guid w:val="{A2111810-7E2C-4EFF-9D7B-193E03E04164}"/>
      </w:docPartPr>
      <w:docPartBody>
        <w:p w:rsidR="006354D6" w:rsidRDefault="006354D6">
          <w:pPr>
            <w:pStyle w:val="ListBullet"/>
          </w:pPr>
          <w:r>
            <w:t>Etiam cursus suscipit enim. Nulla facilisi. Integer eleifend diam eu diam. Donec dapibus enim sollicitudin nulla. Nam hendrerit. Nunc id nisi. Curabitur sed neque. Pellentesque placerat consequat pede.</w:t>
          </w:r>
        </w:p>
        <w:p w:rsidR="006354D6" w:rsidRDefault="006354D6">
          <w:pPr>
            <w:pStyle w:val="ListBullet"/>
          </w:pPr>
          <w:r>
            <w:t>Nullam dapibus elementum metus. Aenean libero sem, commodo euismod, imperdiet et, molestie vel, neque. Duis nec sapien eu pede consectetuer placerat.</w:t>
          </w:r>
        </w:p>
        <w:p w:rsidR="00DD5D01" w:rsidRDefault="006354D6" w:rsidP="006354D6">
          <w:pPr>
            <w:pStyle w:val="CA6F9CB9153E450F989077B719681814"/>
          </w:pPr>
          <w:r>
            <w:t>Pellentesque interdum, tellus non consectetuer mattis, lectus eros volutpat nunc, auctor nonummy nulla lectus nec tellus. Aliquam hendrerit lorem vulputate turpis.</w:t>
          </w:r>
        </w:p>
      </w:docPartBody>
    </w:docPart>
    <w:docPart>
      <w:docPartPr>
        <w:name w:val="4F81A352FAEA471D8B990D7EFD2D114C"/>
        <w:category>
          <w:name w:val="General"/>
          <w:gallery w:val="placeholder"/>
        </w:category>
        <w:types>
          <w:type w:val="bbPlcHdr"/>
        </w:types>
        <w:behaviors>
          <w:behavior w:val="content"/>
        </w:behaviors>
        <w:guid w:val="{12E3FDF0-40EE-48D1-8569-96127059CDC9}"/>
      </w:docPartPr>
      <w:docPartBody>
        <w:p w:rsidR="00DD5D01" w:rsidRDefault="006354D6" w:rsidP="006354D6">
          <w:pPr>
            <w:pStyle w:val="4F81A352FAEA471D8B990D7EFD2D114C"/>
          </w:pPr>
          <w:r>
            <w:t>Lorem ipsum dolor</w:t>
          </w:r>
        </w:p>
      </w:docPartBody>
    </w:docPart>
    <w:docPart>
      <w:docPartPr>
        <w:name w:val="1F1760AFC5C74768A3499800F0878EFC"/>
        <w:category>
          <w:name w:val="General"/>
          <w:gallery w:val="placeholder"/>
        </w:category>
        <w:types>
          <w:type w:val="bbPlcHdr"/>
        </w:types>
        <w:behaviors>
          <w:behavior w:val="content"/>
        </w:behaviors>
        <w:guid w:val="{7C21BB98-9E74-4DE5-8915-7310DC277B4F}"/>
      </w:docPartPr>
      <w:docPartBody>
        <w:p w:rsidR="006354D6" w:rsidRDefault="006354D6">
          <w:pPr>
            <w:pStyle w:val="ListBullet"/>
          </w:pPr>
          <w:r>
            <w:t>Etiam cursus suscipit enim. Nulla facilisi. Integer eleifend diam eu diam. Donec dapibus enim sollicitudin nulla. Nam hendrerit. Nunc id nisi. Curabitur sed neque. Pellentesque placerat consequat pede.</w:t>
          </w:r>
        </w:p>
        <w:p w:rsidR="006354D6" w:rsidRDefault="006354D6">
          <w:pPr>
            <w:pStyle w:val="ListBullet"/>
          </w:pPr>
          <w:r>
            <w:t>Nullam dapibus elementum metus. Aenean libero sem, commodo euismod, imperdiet et, molestie vel, neque. Duis nec sapien eu pede consectetuer placerat.</w:t>
          </w:r>
        </w:p>
        <w:p w:rsidR="00DD5D01" w:rsidRDefault="006354D6" w:rsidP="006354D6">
          <w:pPr>
            <w:pStyle w:val="1F1760AFC5C74768A3499800F0878EFC"/>
          </w:pPr>
          <w:r>
            <w:t>Pellentesque interdum, tellus non consectetuer mattis, lectus eros volutpat nunc, auctor nonummy nulla lectus nec tellus. Aliquam hendrerit lorem vulputate turpis.</w:t>
          </w:r>
        </w:p>
      </w:docPartBody>
    </w:docPart>
    <w:docPart>
      <w:docPartPr>
        <w:name w:val="DF115A3CD95948A387680A860C096BA6"/>
        <w:category>
          <w:name w:val="General"/>
          <w:gallery w:val="placeholder"/>
        </w:category>
        <w:types>
          <w:type w:val="bbPlcHdr"/>
        </w:types>
        <w:behaviors>
          <w:behavior w:val="content"/>
        </w:behaviors>
        <w:guid w:val="{41259810-2A28-435C-BB69-F70A3612F2B7}"/>
      </w:docPartPr>
      <w:docPartBody>
        <w:p w:rsidR="00DD5D01" w:rsidRDefault="006354D6" w:rsidP="006354D6">
          <w:pPr>
            <w:pStyle w:val="DF115A3CD95948A387680A860C096BA6"/>
          </w:pPr>
          <w:r>
            <w:t>Lorem ipsum dolor</w:t>
          </w:r>
        </w:p>
      </w:docPartBody>
    </w:docPart>
    <w:docPart>
      <w:docPartPr>
        <w:name w:val="34E6D3DAD60842AA880500DAECC876BB"/>
        <w:category>
          <w:name w:val="General"/>
          <w:gallery w:val="placeholder"/>
        </w:category>
        <w:types>
          <w:type w:val="bbPlcHdr"/>
        </w:types>
        <w:behaviors>
          <w:behavior w:val="content"/>
        </w:behaviors>
        <w:guid w:val="{F3C5DC5C-0255-4674-A68C-4DF7DB147924}"/>
      </w:docPartPr>
      <w:docPartBody>
        <w:p w:rsidR="006354D6" w:rsidRDefault="006354D6">
          <w:pPr>
            <w:pStyle w:val="ListBullet"/>
          </w:pPr>
          <w:r>
            <w:t>Etiam cursus suscipit enim. Nulla facilisi. Integer eleifend diam eu diam. Donec dapibus enim sollicitudin nulla. Nam hendrerit. Nunc id nisi. Curabitur sed neque. Pellentesque placerat consequat pede.</w:t>
          </w:r>
        </w:p>
        <w:p w:rsidR="006354D6" w:rsidRDefault="006354D6">
          <w:pPr>
            <w:pStyle w:val="ListBullet"/>
          </w:pPr>
          <w:r>
            <w:t>Nullam dapibus elementum metus. Aenean libero sem, commodo euismod, imperdiet et, molestie vel, neque. Duis nec sapien eu pede consectetuer placerat.</w:t>
          </w:r>
        </w:p>
        <w:p w:rsidR="00DD5D01" w:rsidRDefault="006354D6" w:rsidP="006354D6">
          <w:pPr>
            <w:pStyle w:val="34E6D3DAD60842AA880500DAECC876BB"/>
          </w:pPr>
          <w:r>
            <w:t>Pellentesque interdum, tellus non consectetuer mattis, lectus eros volutpat nunc, auctor nonummy nulla lectus nec tellus. Aliquam hendrerit lorem vulputate turpis.</w:t>
          </w:r>
        </w:p>
      </w:docPartBody>
    </w:docPart>
    <w:docPart>
      <w:docPartPr>
        <w:name w:val="B662248DFE4245F187852BC2F9A7FC13"/>
        <w:category>
          <w:name w:val="General"/>
          <w:gallery w:val="placeholder"/>
        </w:category>
        <w:types>
          <w:type w:val="bbPlcHdr"/>
        </w:types>
        <w:behaviors>
          <w:behavior w:val="content"/>
        </w:behaviors>
        <w:guid w:val="{3A13A7DD-3905-4E77-93D3-0E0410EFF058}"/>
      </w:docPartPr>
      <w:docPartBody>
        <w:p w:rsidR="00DD5D01" w:rsidRDefault="006354D6" w:rsidP="006354D6">
          <w:pPr>
            <w:pStyle w:val="B662248DFE4245F187852BC2F9A7FC13"/>
          </w:pPr>
          <w:r>
            <w:t>Lorem ipsum dolor</w:t>
          </w:r>
        </w:p>
      </w:docPartBody>
    </w:docPart>
    <w:docPart>
      <w:docPartPr>
        <w:name w:val="53B2E08539374E328CF5198F00DF493E"/>
        <w:category>
          <w:name w:val="General"/>
          <w:gallery w:val="placeholder"/>
        </w:category>
        <w:types>
          <w:type w:val="bbPlcHdr"/>
        </w:types>
        <w:behaviors>
          <w:behavior w:val="content"/>
        </w:behaviors>
        <w:guid w:val="{810C1253-6C27-41DC-ABDD-25E4CC00B37E}"/>
      </w:docPartPr>
      <w:docPartBody>
        <w:p w:rsidR="006354D6" w:rsidRDefault="006354D6">
          <w:pPr>
            <w:pStyle w:val="ListBullet"/>
          </w:pPr>
          <w:r>
            <w:t>Etiam cursus suscipit enim. Nulla facilisi. Integer eleifend diam eu diam. Donec dapibus enim sollicitudin nulla. Nam hendrerit. Nunc id nisi. Curabitur sed neque. Pellentesque placerat consequat pede.</w:t>
          </w:r>
        </w:p>
        <w:p w:rsidR="006354D6" w:rsidRDefault="006354D6">
          <w:pPr>
            <w:pStyle w:val="ListBullet"/>
          </w:pPr>
          <w:r>
            <w:t>Nullam dapibus elementum metus. Aenean libero sem, commodo euismod, imperdiet et, molestie vel, neque. Duis nec sapien eu pede consectetuer placerat.</w:t>
          </w:r>
        </w:p>
        <w:p w:rsidR="00DD5D01" w:rsidRDefault="006354D6" w:rsidP="006354D6">
          <w:pPr>
            <w:pStyle w:val="53B2E08539374E328CF5198F00DF493E"/>
          </w:pPr>
          <w:r>
            <w:t>Pellentesque interdum, tellus non consectetuer mattis, lectus eros volutpat nunc, auctor nonummy nulla lectus nec tellus. Aliquam hendrerit lorem vulputate turpis.</w:t>
          </w:r>
        </w:p>
      </w:docPartBody>
    </w:docPart>
    <w:docPart>
      <w:docPartPr>
        <w:name w:val="664293D514AA47ADB351E27971265CC3"/>
        <w:category>
          <w:name w:val="General"/>
          <w:gallery w:val="placeholder"/>
        </w:category>
        <w:types>
          <w:type w:val="bbPlcHdr"/>
        </w:types>
        <w:behaviors>
          <w:behavior w:val="content"/>
        </w:behaviors>
        <w:guid w:val="{14F6C915-0A4E-4AF9-938E-7FFB96695C78}"/>
      </w:docPartPr>
      <w:docPartBody>
        <w:p w:rsidR="00DD5D01" w:rsidRDefault="006354D6" w:rsidP="006354D6">
          <w:pPr>
            <w:pStyle w:val="664293D514AA47ADB351E27971265CC3"/>
          </w:pPr>
          <w:r>
            <w:t>Lorem ipsum dolor</w:t>
          </w:r>
        </w:p>
      </w:docPartBody>
    </w:docPart>
    <w:docPart>
      <w:docPartPr>
        <w:name w:val="6633846BAD37421ABEA8A6E9E4190C6D"/>
        <w:category>
          <w:name w:val="General"/>
          <w:gallery w:val="placeholder"/>
        </w:category>
        <w:types>
          <w:type w:val="bbPlcHdr"/>
        </w:types>
        <w:behaviors>
          <w:behavior w:val="content"/>
        </w:behaviors>
        <w:guid w:val="{0ACD7CA5-A12C-4552-9500-459BF90983C9}"/>
      </w:docPartPr>
      <w:docPartBody>
        <w:p w:rsidR="006354D6" w:rsidRDefault="006354D6">
          <w:pPr>
            <w:pStyle w:val="ListBullet"/>
          </w:pPr>
          <w:r>
            <w:t>Etiam cursus suscipit enim. Nulla facilisi. Integer eleifend diam eu diam. Donec dapibus enim sollicitudin nulla. Nam hendrerit. Nunc id nisi. Curabitur sed neque. Pellentesque placerat consequat pede.</w:t>
          </w:r>
        </w:p>
        <w:p w:rsidR="006354D6" w:rsidRDefault="006354D6">
          <w:pPr>
            <w:pStyle w:val="ListBullet"/>
          </w:pPr>
          <w:r>
            <w:t>Nullam dapibus elementum metus. Aenean libero sem, commodo euismod, imperdiet et, molestie vel, neque. Duis nec sapien eu pede consectetuer placerat.</w:t>
          </w:r>
        </w:p>
        <w:p w:rsidR="00DD5D01" w:rsidRDefault="006354D6" w:rsidP="006354D6">
          <w:pPr>
            <w:pStyle w:val="6633846BAD37421ABEA8A6E9E4190C6D"/>
          </w:pPr>
          <w:r>
            <w:t>Pellentesque interdum, tellus non consectetuer mattis, lectus eros volutpat nunc, auctor nonummy nulla lectus nec tellus. Aliquam hendrerit lorem vulputate turpis.</w:t>
          </w:r>
        </w:p>
      </w:docPartBody>
    </w:docPart>
    <w:docPart>
      <w:docPartPr>
        <w:name w:val="A33AD98DC0024142AF0B3C5B619345C8"/>
        <w:category>
          <w:name w:val="General"/>
          <w:gallery w:val="placeholder"/>
        </w:category>
        <w:types>
          <w:type w:val="bbPlcHdr"/>
        </w:types>
        <w:behaviors>
          <w:behavior w:val="content"/>
        </w:behaviors>
        <w:guid w:val="{0983E8D2-14B7-43F8-AA60-571AB485BB87}"/>
      </w:docPartPr>
      <w:docPartBody>
        <w:p w:rsidR="00DD5D01" w:rsidRDefault="006354D6" w:rsidP="006354D6">
          <w:pPr>
            <w:pStyle w:val="A33AD98DC0024142AF0B3C5B619345C8"/>
          </w:pPr>
          <w:r>
            <w:t>Aliquam dapibus.</w:t>
          </w:r>
        </w:p>
      </w:docPartBody>
    </w:docPart>
    <w:docPart>
      <w:docPartPr>
        <w:name w:val="674CCD8DC61C4860B2EE449D46570797"/>
        <w:category>
          <w:name w:val="General"/>
          <w:gallery w:val="placeholder"/>
        </w:category>
        <w:types>
          <w:type w:val="bbPlcHdr"/>
        </w:types>
        <w:behaviors>
          <w:behavior w:val="content"/>
        </w:behaviors>
        <w:guid w:val="{CD68ACA2-DCFD-40D8-ABD0-94944A0BEBB3}"/>
      </w:docPartPr>
      <w:docPartBody>
        <w:p w:rsidR="00DD5D01" w:rsidRDefault="006354D6" w:rsidP="006354D6">
          <w:pPr>
            <w:pStyle w:val="674CCD8DC61C4860B2EE449D4657079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D6"/>
    <w:rsid w:val="00045EB2"/>
    <w:rsid w:val="00400221"/>
    <w:rsid w:val="004C17D0"/>
    <w:rsid w:val="006354D6"/>
    <w:rsid w:val="00D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A6484DFB3FEB442E8F6D16C617FA559D">
    <w:name w:val="A6484DFB3FEB442E8F6D16C617FA559D"/>
  </w:style>
  <w:style w:type="paragraph" w:customStyle="1" w:styleId="A0DB1606CE85425E87DBA3EB15CD7BC1">
    <w:name w:val="A0DB1606CE85425E87DBA3EB15CD7BC1"/>
  </w:style>
  <w:style w:type="paragraph" w:styleId="ListBullet">
    <w:name w:val="List Bullet"/>
    <w:basedOn w:val="Normal"/>
    <w:rsid w:val="006354D6"/>
    <w:pPr>
      <w:numPr>
        <w:numId w:val="1"/>
      </w:numPr>
      <w:spacing w:after="120" w:line="276" w:lineRule="auto"/>
    </w:pPr>
    <w:rPr>
      <w:rFonts w:eastAsiaTheme="minorHAnsi"/>
      <w:sz w:val="20"/>
    </w:rPr>
  </w:style>
  <w:style w:type="paragraph" w:customStyle="1" w:styleId="80BC29D19B38417AB0B84B7E2D16B743">
    <w:name w:val="80BC29D19B38417AB0B84B7E2D16B743"/>
  </w:style>
  <w:style w:type="paragraph" w:customStyle="1" w:styleId="E40FD5760E8A46D28CB01B90498E2E16">
    <w:name w:val="E40FD5760E8A46D28CB01B90498E2E16"/>
  </w:style>
  <w:style w:type="paragraph" w:customStyle="1" w:styleId="F9D89712333B4A1EB7AAA4969FE5CDE3">
    <w:name w:val="F9D89712333B4A1EB7AAA4969FE5CDE3"/>
  </w:style>
  <w:style w:type="paragraph" w:customStyle="1" w:styleId="ACECEBC416AB4F2A989A6C5FB7EC6F7D">
    <w:name w:val="ACECEBC416AB4F2A989A6C5FB7EC6F7D"/>
  </w:style>
  <w:style w:type="paragraph" w:customStyle="1" w:styleId="1A235905BF8E4C008F89D71E7730664E">
    <w:name w:val="1A235905BF8E4C008F89D71E7730664E"/>
  </w:style>
  <w:style w:type="paragraph" w:customStyle="1" w:styleId="5783BF2678DC4BEBAF3CCA9F32BF2694">
    <w:name w:val="5783BF2678DC4BEBAF3CCA9F32BF2694"/>
  </w:style>
  <w:style w:type="paragraph" w:customStyle="1" w:styleId="D0D313CC919E4FF1A56E50D2A3926BCB">
    <w:name w:val="D0D313CC919E4FF1A56E50D2A3926BCB"/>
  </w:style>
  <w:style w:type="paragraph" w:customStyle="1" w:styleId="FF5B58BDAFE9452F8D7DA9A41009FA07">
    <w:name w:val="FF5B58BDAFE9452F8D7DA9A41009FA07"/>
  </w:style>
  <w:style w:type="paragraph" w:customStyle="1" w:styleId="0558BBC9CF744EC7B82A8FB8EBA54305">
    <w:name w:val="0558BBC9CF744EC7B82A8FB8EBA54305"/>
    <w:rsid w:val="006354D6"/>
  </w:style>
  <w:style w:type="paragraph" w:customStyle="1" w:styleId="CA6F9CB9153E450F989077B719681814">
    <w:name w:val="CA6F9CB9153E450F989077B719681814"/>
    <w:rsid w:val="006354D6"/>
  </w:style>
  <w:style w:type="paragraph" w:customStyle="1" w:styleId="4F81A352FAEA471D8B990D7EFD2D114C">
    <w:name w:val="4F81A352FAEA471D8B990D7EFD2D114C"/>
    <w:rsid w:val="006354D6"/>
  </w:style>
  <w:style w:type="paragraph" w:customStyle="1" w:styleId="1F1760AFC5C74768A3499800F0878EFC">
    <w:name w:val="1F1760AFC5C74768A3499800F0878EFC"/>
    <w:rsid w:val="006354D6"/>
  </w:style>
  <w:style w:type="paragraph" w:customStyle="1" w:styleId="25BAE366CBB949ACABB5FB6C58AB2353">
    <w:name w:val="25BAE366CBB949ACABB5FB6C58AB2353"/>
    <w:rsid w:val="006354D6"/>
  </w:style>
  <w:style w:type="paragraph" w:customStyle="1" w:styleId="F6638E99CB604E25B2706702E23F21DD">
    <w:name w:val="F6638E99CB604E25B2706702E23F21DD"/>
    <w:rsid w:val="006354D6"/>
  </w:style>
  <w:style w:type="paragraph" w:customStyle="1" w:styleId="C2C1965CE37041B3B5C8B36A819A1798">
    <w:name w:val="C2C1965CE37041B3B5C8B36A819A1798"/>
    <w:rsid w:val="006354D6"/>
  </w:style>
  <w:style w:type="paragraph" w:customStyle="1" w:styleId="B95C1BAE68E04889B33C529637DB4130">
    <w:name w:val="B95C1BAE68E04889B33C529637DB4130"/>
    <w:rsid w:val="006354D6"/>
  </w:style>
  <w:style w:type="paragraph" w:customStyle="1" w:styleId="0F05B9E1FA2A40CAA4FF180D2037DED5">
    <w:name w:val="0F05B9E1FA2A40CAA4FF180D2037DED5"/>
    <w:rsid w:val="006354D6"/>
  </w:style>
  <w:style w:type="paragraph" w:customStyle="1" w:styleId="3A35A421F4BB4761B1D5DA3DF5A8DB6A">
    <w:name w:val="3A35A421F4BB4761B1D5DA3DF5A8DB6A"/>
    <w:rsid w:val="006354D6"/>
  </w:style>
  <w:style w:type="paragraph" w:customStyle="1" w:styleId="DF115A3CD95948A387680A860C096BA6">
    <w:name w:val="DF115A3CD95948A387680A860C096BA6"/>
    <w:rsid w:val="006354D6"/>
  </w:style>
  <w:style w:type="paragraph" w:customStyle="1" w:styleId="34E6D3DAD60842AA880500DAECC876BB">
    <w:name w:val="34E6D3DAD60842AA880500DAECC876BB"/>
    <w:rsid w:val="006354D6"/>
  </w:style>
  <w:style w:type="paragraph" w:customStyle="1" w:styleId="6D70F258D1894124A5A21A99E8CE1CCE">
    <w:name w:val="6D70F258D1894124A5A21A99E8CE1CCE"/>
    <w:rsid w:val="006354D6"/>
  </w:style>
  <w:style w:type="paragraph" w:customStyle="1" w:styleId="004E02F9730D4F728F1BDAF2F0AD7A65">
    <w:name w:val="004E02F9730D4F728F1BDAF2F0AD7A65"/>
    <w:rsid w:val="006354D6"/>
  </w:style>
  <w:style w:type="paragraph" w:customStyle="1" w:styleId="AC17AB5C6D204EF091300F7BB4E4E609">
    <w:name w:val="AC17AB5C6D204EF091300F7BB4E4E609"/>
    <w:rsid w:val="006354D6"/>
  </w:style>
  <w:style w:type="paragraph" w:customStyle="1" w:styleId="25559CE98E514C1295461AF5EF5E25F5">
    <w:name w:val="25559CE98E514C1295461AF5EF5E25F5"/>
    <w:rsid w:val="006354D6"/>
  </w:style>
  <w:style w:type="paragraph" w:customStyle="1" w:styleId="E728C0E3539F4AB585F5F91457D7768F">
    <w:name w:val="E728C0E3539F4AB585F5F91457D7768F"/>
    <w:rsid w:val="006354D6"/>
  </w:style>
  <w:style w:type="paragraph" w:customStyle="1" w:styleId="2ED88337A9024A36B786FFF6D55A0A18">
    <w:name w:val="2ED88337A9024A36B786FFF6D55A0A18"/>
    <w:rsid w:val="006354D6"/>
  </w:style>
  <w:style w:type="paragraph" w:customStyle="1" w:styleId="B662248DFE4245F187852BC2F9A7FC13">
    <w:name w:val="B662248DFE4245F187852BC2F9A7FC13"/>
    <w:rsid w:val="006354D6"/>
  </w:style>
  <w:style w:type="paragraph" w:customStyle="1" w:styleId="53B2E08539374E328CF5198F00DF493E">
    <w:name w:val="53B2E08539374E328CF5198F00DF493E"/>
    <w:rsid w:val="006354D6"/>
  </w:style>
  <w:style w:type="paragraph" w:customStyle="1" w:styleId="81F59C9502564397A698AA1EC3D48D1C">
    <w:name w:val="81F59C9502564397A698AA1EC3D48D1C"/>
    <w:rsid w:val="006354D6"/>
  </w:style>
  <w:style w:type="paragraph" w:customStyle="1" w:styleId="863184AD82A54E6DBA5B4C0EF78E62D4">
    <w:name w:val="863184AD82A54E6DBA5B4C0EF78E62D4"/>
    <w:rsid w:val="006354D6"/>
  </w:style>
  <w:style w:type="paragraph" w:customStyle="1" w:styleId="D9EDFA5152A242FCA9C6171AAC8EB1EA">
    <w:name w:val="D9EDFA5152A242FCA9C6171AAC8EB1EA"/>
    <w:rsid w:val="006354D6"/>
  </w:style>
  <w:style w:type="paragraph" w:customStyle="1" w:styleId="C91CF7908CD3431596BF4F834C693CED">
    <w:name w:val="C91CF7908CD3431596BF4F834C693CED"/>
    <w:rsid w:val="006354D6"/>
  </w:style>
  <w:style w:type="paragraph" w:customStyle="1" w:styleId="664293D514AA47ADB351E27971265CC3">
    <w:name w:val="664293D514AA47ADB351E27971265CC3"/>
    <w:rsid w:val="006354D6"/>
  </w:style>
  <w:style w:type="paragraph" w:customStyle="1" w:styleId="6633846BAD37421ABEA8A6E9E4190C6D">
    <w:name w:val="6633846BAD37421ABEA8A6E9E4190C6D"/>
    <w:rsid w:val="006354D6"/>
  </w:style>
  <w:style w:type="paragraph" w:customStyle="1" w:styleId="A33AD98DC0024142AF0B3C5B619345C8">
    <w:name w:val="A33AD98DC0024142AF0B3C5B619345C8"/>
    <w:rsid w:val="006354D6"/>
  </w:style>
  <w:style w:type="paragraph" w:customStyle="1" w:styleId="674CCD8DC61C4860B2EE449D46570797">
    <w:name w:val="674CCD8DC61C4860B2EE449D46570797"/>
    <w:rsid w:val="006354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Template>
  <TotalTime>0</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Rickard</dc:creator>
  <cp:keywords/>
  <dc:description/>
  <cp:lastModifiedBy>John Rickard</cp:lastModifiedBy>
  <cp:revision>2</cp:revision>
  <cp:lastPrinted>2017-05-24T02:26:00Z</cp:lastPrinted>
  <dcterms:created xsi:type="dcterms:W3CDTF">2018-02-23T03:14:00Z</dcterms:created>
  <dcterms:modified xsi:type="dcterms:W3CDTF">2018-02-23T03:14:00Z</dcterms:modified>
  <cp:category/>
</cp:coreProperties>
</file>